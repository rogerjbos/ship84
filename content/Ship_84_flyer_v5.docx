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Ind w:w="-9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Brochure Layout - Outside"/>
      </w:tblPr>
      <w:tblGrid>
        <w:gridCol w:w="4122"/>
        <w:gridCol w:w="576"/>
        <w:gridCol w:w="576"/>
        <w:gridCol w:w="4176"/>
        <w:gridCol w:w="540"/>
        <w:gridCol w:w="612"/>
        <w:gridCol w:w="4176"/>
      </w:tblGrid>
      <w:tr w:rsidR="000C212C" w14:paraId="0F92A52D" w14:textId="77777777" w:rsidTr="00102621">
        <w:trPr>
          <w:cantSplit/>
          <w:trHeight w:hRule="exact" w:val="10800"/>
        </w:trPr>
        <w:tc>
          <w:tcPr>
            <w:tcW w:w="4122" w:type="dxa"/>
            <w:vAlign w:val="bottom"/>
          </w:tcPr>
          <w:p w14:paraId="58D2E6C1" w14:textId="4E82140C" w:rsidR="000C212C" w:rsidRDefault="00780DC6">
            <w:pPr>
              <w:spacing w:after="160" w:line="259" w:lineRule="auto"/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68481" behindDoc="0" locked="0" layoutInCell="1" allowOverlap="1" wp14:anchorId="136F6F9A" wp14:editId="27C4FBDC">
                      <wp:simplePos x="0" y="0"/>
                      <wp:positionH relativeFrom="column">
                        <wp:posOffset>34290</wp:posOffset>
                      </wp:positionH>
                      <wp:positionV relativeFrom="paragraph">
                        <wp:posOffset>-483870</wp:posOffset>
                      </wp:positionV>
                      <wp:extent cx="2914650" cy="2305050"/>
                      <wp:effectExtent l="0" t="0" r="0" b="0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4650" cy="2305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94C403" w14:textId="1B677A86" w:rsidR="00102621" w:rsidRDefault="00102621" w:rsidP="00102621">
                                  <w:pPr>
                                    <w:pStyle w:val="Heading1"/>
                                    <w:rPr>
                                      <w:sz w:val="52"/>
                                      <w:szCs w:val="52"/>
                                    </w:rPr>
                                  </w:pP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>Adventure is waiting</w:t>
                                  </w:r>
                                  <w:r w:rsidR="005F1033">
                                    <w:rPr>
                                      <w:sz w:val="52"/>
                                      <w:szCs w:val="52"/>
                                    </w:rPr>
                                    <w:t>!</w:t>
                                  </w:r>
                                  <w:r>
                                    <w:rPr>
                                      <w:sz w:val="52"/>
                                      <w:szCs w:val="52"/>
                                    </w:rPr>
                                    <w:t xml:space="preserve"> </w:t>
                                  </w:r>
                                </w:p>
                                <w:p w14:paraId="2164312D" w14:textId="6FC3494B" w:rsidR="00102621" w:rsidRPr="00780DC6" w:rsidRDefault="00102621" w:rsidP="00102621">
                                  <w:pPr>
                                    <w:rPr>
                                      <w:sz w:val="52"/>
                                      <w:szCs w:val="52"/>
                                    </w:rPr>
                                  </w:pPr>
                                  <w:r w:rsidRPr="000D363A">
                                    <w:rPr>
                                      <w:sz w:val="48"/>
                                      <w:szCs w:val="52"/>
                                    </w:rPr>
                                    <w:t xml:space="preserve">Start yours </w:t>
                                  </w:r>
                                  <w:r w:rsidR="000D363A" w:rsidRPr="000D363A">
                                    <w:rPr>
                                      <w:sz w:val="48"/>
                                      <w:szCs w:val="52"/>
                                    </w:rPr>
                                    <w:t xml:space="preserve">today </w:t>
                                  </w:r>
                                  <w:r w:rsidR="00780DC6" w:rsidRPr="000D363A">
                                    <w:rPr>
                                      <w:sz w:val="48"/>
                                      <w:szCs w:val="52"/>
                                    </w:rPr>
                                    <w:t>with Ship 84</w:t>
                                  </w:r>
                                  <w:r w:rsidRPr="000D363A">
                                    <w:rPr>
                                      <w:sz w:val="18"/>
                                    </w:rPr>
                                    <w:t xml:space="preserve"> </w:t>
                                  </w:r>
                                  <w:r w:rsidRPr="00964078">
                                    <w:rPr>
                                      <w:sz w:val="24"/>
                                      <w:szCs w:val="52"/>
                                    </w:rPr>
                                    <w:t>www.facebook.com/Ship84/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36F6F9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1" o:spid="_x0000_s1026" type="#_x0000_t202" style="position:absolute;margin-left:2.7pt;margin-top:-38.1pt;width:229.5pt;height:181.5pt;z-index:2516684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" fillcolor="white [3201]" stroked="f" strokeweight=".5pt">
                      <v:textbox>
                        <w:txbxContent>
                          <w:p w14:paraId="0294C403" w14:textId="1B677A86" w:rsidR="00102621" w:rsidRDefault="00102621" w:rsidP="00102621">
                            <w:pPr>
                              <w:pStyle w:val="Heading1"/>
                              <w:rPr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</w:rPr>
                              <w:t>Adventure is waiting</w:t>
                            </w:r>
                            <w:r w:rsidR="005F1033">
                              <w:rPr>
                                <w:sz w:val="52"/>
                                <w:szCs w:val="52"/>
                              </w:rPr>
                              <w:t>!</w:t>
                            </w:r>
                            <w:r>
                              <w:rPr>
                                <w:sz w:val="52"/>
                                <w:szCs w:val="52"/>
                              </w:rPr>
                              <w:t xml:space="preserve"> </w:t>
                            </w:r>
                          </w:p>
                          <w:p w14:paraId="2164312D" w14:textId="6FC3494B" w:rsidR="00102621" w:rsidRPr="00780DC6" w:rsidRDefault="00102621" w:rsidP="00102621">
                            <w:pPr>
                              <w:rPr>
                                <w:sz w:val="52"/>
                                <w:szCs w:val="52"/>
                              </w:rPr>
                            </w:pPr>
                            <w:r w:rsidRPr="000D363A">
                              <w:rPr>
                                <w:sz w:val="48"/>
                                <w:szCs w:val="52"/>
                              </w:rPr>
                              <w:t xml:space="preserve">Start yours </w:t>
                            </w:r>
                            <w:r w:rsidR="000D363A" w:rsidRPr="000D363A">
                              <w:rPr>
                                <w:sz w:val="48"/>
                                <w:szCs w:val="52"/>
                              </w:rPr>
                              <w:t xml:space="preserve">today </w:t>
                            </w:r>
                            <w:r w:rsidR="00780DC6" w:rsidRPr="000D363A">
                              <w:rPr>
                                <w:sz w:val="48"/>
                                <w:szCs w:val="52"/>
                              </w:rPr>
                              <w:t>with Ship 84</w:t>
                            </w:r>
                            <w:r w:rsidRPr="000D363A">
                              <w:rPr>
                                <w:sz w:val="18"/>
                              </w:rPr>
                              <w:t xml:space="preserve"> </w:t>
                            </w:r>
                            <w:r w:rsidRPr="00964078">
                              <w:rPr>
                                <w:sz w:val="24"/>
                                <w:szCs w:val="52"/>
                              </w:rPr>
                              <w:t>www.facebook.com/Ship84/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134DD"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0529" behindDoc="0" locked="0" layoutInCell="1" allowOverlap="1" wp14:anchorId="1BB34C02" wp14:editId="6F7733E2">
                      <wp:simplePos x="0" y="0"/>
                      <wp:positionH relativeFrom="column">
                        <wp:posOffset>-99060</wp:posOffset>
                      </wp:positionH>
                      <wp:positionV relativeFrom="paragraph">
                        <wp:posOffset>1830705</wp:posOffset>
                      </wp:positionV>
                      <wp:extent cx="2914650" cy="4476750"/>
                      <wp:effectExtent l="0" t="0" r="0" b="0"/>
                      <wp:wrapNone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4650" cy="44767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2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31AF98" w14:textId="77777777" w:rsidR="00102621" w:rsidRPr="00EC6454" w:rsidRDefault="00102621" w:rsidP="00C43EF4">
                                  <w:pPr>
                                    <w:pStyle w:val="Heading2"/>
                                    <w:spacing w:before="180"/>
                                    <w:ind w:left="90"/>
                                    <w:rPr>
                                      <w:b/>
                                    </w:rPr>
                                  </w:pPr>
                                  <w:r w:rsidRPr="00EC6454">
                                    <w:rPr>
                                      <w:b/>
                                    </w:rPr>
                                    <w:t>Who we are:</w:t>
                                  </w:r>
                                </w:p>
                                <w:p w14:paraId="7B2A3B8C" w14:textId="77777777" w:rsidR="00102621" w:rsidRPr="00EC6454" w:rsidRDefault="00102621" w:rsidP="00C43EF4">
                                  <w:pPr>
                                    <w:ind w:left="90"/>
                                    <w:rPr>
                                      <w:color w:val="auto"/>
                                      <w:sz w:val="32"/>
                                      <w:szCs w:val="32"/>
                                    </w:rPr>
                                  </w:pPr>
                                  <w:r w:rsidRPr="00EC6454">
                                    <w:rPr>
                                      <w:color w:val="auto"/>
                                      <w:sz w:val="32"/>
                                      <w:szCs w:val="32"/>
                                    </w:rPr>
                                    <w:t xml:space="preserve">Ship 84 is a co-ed, non-profit Sea Scout group located in Fairfield CT. </w:t>
                                  </w:r>
                                </w:p>
                                <w:p w14:paraId="1B37ABD3" w14:textId="1E3B6831" w:rsidR="00102621" w:rsidRPr="00102621" w:rsidRDefault="00102621" w:rsidP="00C43EF4">
                                  <w:pPr>
                                    <w:ind w:left="90"/>
                                    <w:rPr>
                                      <w:sz w:val="18"/>
                                    </w:rPr>
                                  </w:pPr>
                                  <w:r w:rsidRPr="00EC6454">
                                    <w:rPr>
                                      <w:color w:val="auto"/>
                                      <w:sz w:val="32"/>
                                      <w:szCs w:val="32"/>
                                    </w:rPr>
                                    <w:t>Our mission is to create youth leadership and personal development opportunities for 14 to 21 year-olds while teaching seamanship and safe boating skills through challenging and fun-filled programs at sea</w:t>
                                  </w:r>
                                  <w:r>
                                    <w:rPr>
                                      <w:color w:val="auto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B34C02" id="Text Box 12" o:spid="_x0000_s1027" type="#_x0000_t202" style="position:absolute;margin-left:-7.8pt;margin-top:144.15pt;width:229.5pt;height:352.5pt;z-index:25167052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" fillcolor="#dbeff9 [3214]" stroked="f" strokeweight=".5pt">
                      <v:textbox>
                        <w:txbxContent>
                          <w:p w14:paraId="4631AF98" w14:textId="77777777" w:rsidR="00102621" w:rsidRPr="00EC6454" w:rsidRDefault="00102621" w:rsidP="00C43EF4">
                            <w:pPr>
                              <w:pStyle w:val="Heading2"/>
                              <w:spacing w:before="180"/>
                              <w:ind w:left="90"/>
                              <w:rPr>
                                <w:b/>
                              </w:rPr>
                            </w:pPr>
                            <w:r w:rsidRPr="00EC6454">
                              <w:rPr>
                                <w:b/>
                              </w:rPr>
                              <w:t>Who we are:</w:t>
                            </w:r>
                          </w:p>
                          <w:p w14:paraId="7B2A3B8C" w14:textId="77777777" w:rsidR="00102621" w:rsidRPr="00EC6454" w:rsidRDefault="00102621" w:rsidP="00C43EF4">
                            <w:pPr>
                              <w:ind w:left="90"/>
                              <w:rPr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EC6454">
                              <w:rPr>
                                <w:color w:val="auto"/>
                                <w:sz w:val="32"/>
                                <w:szCs w:val="32"/>
                              </w:rPr>
                              <w:t xml:space="preserve">Ship 84 is a co-ed, non-profit Sea Scout group located in Fairfield CT. </w:t>
                            </w:r>
                          </w:p>
                          <w:p w14:paraId="1B37ABD3" w14:textId="1E3B6831" w:rsidR="00102621" w:rsidRPr="00102621" w:rsidRDefault="00102621" w:rsidP="00C43EF4">
                            <w:pPr>
                              <w:ind w:left="90"/>
                              <w:rPr>
                                <w:sz w:val="18"/>
                              </w:rPr>
                            </w:pPr>
                            <w:r w:rsidRPr="00EC6454">
                              <w:rPr>
                                <w:color w:val="auto"/>
                                <w:sz w:val="32"/>
                                <w:szCs w:val="32"/>
                              </w:rPr>
                              <w:t>Our mission is to create youth leadership and personal development opportunities for 14 to 21 year-olds while teaching seamanship and safe boating skills through challenging and fun-filled programs at sea</w:t>
                            </w:r>
                            <w:r>
                              <w:rPr>
                                <w:color w:val="auto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576" w:type="dxa"/>
            <w:textDirection w:val="btLr"/>
            <w:vAlign w:val="bottom"/>
          </w:tcPr>
          <w:p w14:paraId="2DEB5BD2" w14:textId="0F1D0F06" w:rsidR="000C212C" w:rsidRDefault="000C212C" w:rsidP="00EC6454">
            <w:pPr>
              <w:pStyle w:val="NoSpacing"/>
              <w:ind w:left="113" w:right="113"/>
            </w:pPr>
          </w:p>
        </w:tc>
        <w:tc>
          <w:tcPr>
            <w:tcW w:w="576" w:type="dxa"/>
          </w:tcPr>
          <w:p w14:paraId="392E5BBC" w14:textId="3C2B2A0F" w:rsidR="000C212C" w:rsidRDefault="009239A7">
            <w:pPr>
              <w:spacing w:after="160" w:line="259" w:lineRule="auto"/>
            </w:pPr>
            <w:r>
              <w:rPr>
                <w:noProof/>
                <w:lang w:eastAsia="en-US"/>
              </w:rPr>
              <w:drawing>
                <wp:anchor distT="0" distB="0" distL="114300" distR="114300" simplePos="0" relativeHeight="251656190" behindDoc="0" locked="0" layoutInCell="1" allowOverlap="1" wp14:anchorId="7216C119" wp14:editId="05AE9194">
                  <wp:simplePos x="0" y="0"/>
                  <wp:positionH relativeFrom="column">
                    <wp:posOffset>318135</wp:posOffset>
                  </wp:positionH>
                  <wp:positionV relativeFrom="paragraph">
                    <wp:posOffset>619125</wp:posOffset>
                  </wp:positionV>
                  <wp:extent cx="2732405" cy="6264910"/>
                  <wp:effectExtent l="152400" t="152400" r="353695" b="364490"/>
                  <wp:wrapNone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colorTemperature colorTemp="55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69" r="22815"/>
                          <a:stretch/>
                        </pic:blipFill>
                        <pic:spPr bwMode="auto">
                          <a:xfrm>
                            <a:off x="0" y="0"/>
                            <a:ext cx="2732405" cy="6264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176" w:type="dxa"/>
          </w:tcPr>
          <w:tbl>
            <w:tblPr>
              <w:tblStyle w:val="TableLayout"/>
              <w:tblW w:w="5000" w:type="pct"/>
              <w:tblLayout w:type="fixed"/>
              <w:tblLook w:val="04A0" w:firstRow="1" w:lastRow="0" w:firstColumn="1" w:lastColumn="0" w:noHBand="0" w:noVBand="1"/>
            </w:tblPr>
            <w:tblGrid>
              <w:gridCol w:w="4176"/>
            </w:tblGrid>
            <w:tr w:rsidR="000C212C" w14:paraId="11C564A9" w14:textId="77777777" w:rsidTr="5E4CD1D5">
              <w:trPr>
                <w:trHeight w:hRule="exact" w:val="1440"/>
              </w:trPr>
              <w:tc>
                <w:tcPr>
                  <w:tcW w:w="5000" w:type="pct"/>
                </w:tcPr>
                <w:p w14:paraId="428209F9" w14:textId="5C0687B5" w:rsidR="000C212C" w:rsidRDefault="009673C7">
                  <w:r>
                    <w:rPr>
                      <w:noProof/>
                      <w:lang w:eastAsia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9745" behindDoc="0" locked="0" layoutInCell="1" allowOverlap="1" wp14:anchorId="1D223904" wp14:editId="32812A8D">
                            <wp:simplePos x="0" y="0"/>
                            <wp:positionH relativeFrom="column">
                              <wp:posOffset>-47625</wp:posOffset>
                            </wp:positionH>
                            <wp:positionV relativeFrom="paragraph">
                              <wp:posOffset>-190500</wp:posOffset>
                            </wp:positionV>
                            <wp:extent cx="2619375" cy="685800"/>
                            <wp:effectExtent l="0" t="0" r="9525" b="0"/>
                            <wp:wrapNone/>
                            <wp:docPr id="19" name="Text Box 1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619375" cy="68580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14746B4C" w14:textId="203152D3" w:rsidR="00114955" w:rsidRPr="0079530D" w:rsidRDefault="009673C7">
                                        <w:pPr>
                                          <w:rPr>
                                            <w:i/>
                                            <w:sz w:val="22"/>
                                          </w:rPr>
                                        </w:pPr>
                                        <w:r w:rsidRPr="0079530D">
                                          <w:rPr>
                                            <w:i/>
                                            <w:sz w:val="22"/>
                                          </w:rPr>
                                          <w:t>“</w:t>
                                        </w:r>
                                        <w:r w:rsidR="00114955" w:rsidRPr="0079530D">
                                          <w:rPr>
                                            <w:i/>
                                            <w:sz w:val="22"/>
                                          </w:rPr>
                                          <w:t xml:space="preserve">I really want </w:t>
                                        </w:r>
                                        <w:r w:rsidRPr="0079530D">
                                          <w:rPr>
                                            <w:i/>
                                            <w:sz w:val="22"/>
                                          </w:rPr>
                                          <w:t>[my kids]</w:t>
                                        </w:r>
                                        <w:r w:rsidR="00114955" w:rsidRPr="0079530D">
                                          <w:rPr>
                                            <w:i/>
                                            <w:sz w:val="22"/>
                                          </w:rPr>
                                          <w:t xml:space="preserve"> to know the thrill, science, fun and seriousness of sailing</w:t>
                                        </w:r>
                                        <w:r w:rsidRPr="0079530D">
                                          <w:rPr>
                                            <w:i/>
                                            <w:sz w:val="22"/>
                                          </w:rPr>
                                          <w:t>” Susan C.</w:t>
                                        </w:r>
                                        <w:r w:rsidR="00A567F4">
                                          <w:rPr>
                                            <w:i/>
                                            <w:sz w:val="22"/>
                                          </w:rPr>
                                          <w:t xml:space="preserve"> -</w:t>
                                        </w:r>
                                        <w:r w:rsidRPr="0079530D">
                                          <w:rPr>
                                            <w:i/>
                                            <w:sz w:val="22"/>
                                          </w:rPr>
                                          <w:t xml:space="preserve"> Fairfield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1D223904" id="_x0000_t202" coordsize="21600,21600" o:spt="202" path="m,l,21600r21600,l21600,xe">
                            <v:stroke joinstyle="miter"/>
                            <v:path gradientshapeok="t" o:connecttype="rect"/>
                          </v:shapetype>
                          <v:shape id="Text Box 19" o:spid="_x0000_s1028" type="#_x0000_t202" style="position:absolute;margin-left:-3.75pt;margin-top:-15pt;width:206.25pt;height:54pt;z-index:2516797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" fillcolor="white [3201]" stroked="f" strokeweight=".5pt">
                            <v:textbox>
                              <w:txbxContent>
                                <w:p w14:paraId="14746B4C" w14:textId="203152D3" w:rsidR="00114955" w:rsidRPr="0079530D" w:rsidRDefault="009673C7">
                                  <w:pPr>
                                    <w:rPr>
                                      <w:i/>
                                      <w:sz w:val="22"/>
                                    </w:rPr>
                                  </w:pPr>
                                  <w:r w:rsidRPr="0079530D">
                                    <w:rPr>
                                      <w:i/>
                                      <w:sz w:val="22"/>
                                    </w:rPr>
                                    <w:t>“</w:t>
                                  </w:r>
                                  <w:r w:rsidR="00114955" w:rsidRPr="0079530D">
                                    <w:rPr>
                                      <w:i/>
                                      <w:sz w:val="22"/>
                                    </w:rPr>
                                    <w:t xml:space="preserve">I really want </w:t>
                                  </w:r>
                                  <w:r w:rsidRPr="0079530D">
                                    <w:rPr>
                                      <w:i/>
                                      <w:sz w:val="22"/>
                                    </w:rPr>
                                    <w:t>[my kids]</w:t>
                                  </w:r>
                                  <w:r w:rsidR="00114955" w:rsidRPr="0079530D">
                                    <w:rPr>
                                      <w:i/>
                                      <w:sz w:val="22"/>
                                    </w:rPr>
                                    <w:t xml:space="preserve"> to know the thrill, science, fun and seriousness of sailing</w:t>
                                  </w:r>
                                  <w:r w:rsidRPr="0079530D">
                                    <w:rPr>
                                      <w:i/>
                                      <w:sz w:val="22"/>
                                    </w:rPr>
                                    <w:t>” Susan C.</w:t>
                                  </w:r>
                                  <w:r w:rsidR="00A567F4">
                                    <w:rPr>
                                      <w:i/>
                                      <w:sz w:val="22"/>
                                    </w:rPr>
                                    <w:t xml:space="preserve"> -</w:t>
                                  </w:r>
                                  <w:r w:rsidRPr="0079530D">
                                    <w:rPr>
                                      <w:i/>
                                      <w:sz w:val="22"/>
                                    </w:rPr>
                                    <w:t xml:space="preserve"> Fairfield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</w:tr>
            <w:tr w:rsidR="000C212C" w14:paraId="67A94F12" w14:textId="77777777" w:rsidTr="5E4CD1D5">
              <w:trPr>
                <w:cantSplit/>
                <w:trHeight w:hRule="exact" w:val="5760"/>
              </w:trPr>
              <w:tc>
                <w:tcPr>
                  <w:tcW w:w="5000" w:type="pct"/>
                  <w:textDirection w:val="btLr"/>
                </w:tcPr>
                <w:p w14:paraId="5CB35AA5" w14:textId="1BA4B304" w:rsidR="000C212C" w:rsidRDefault="0002184E" w:rsidP="007F715F">
                  <w:pPr>
                    <w:pStyle w:val="Recipient"/>
                  </w:pPr>
                  <w:r>
                    <w:rPr>
                      <w:noProof/>
                      <w:lang w:eastAsia="en-US"/>
                    </w:rPr>
                    <w:drawing>
                      <wp:anchor distT="0" distB="0" distL="114300" distR="114300" simplePos="0" relativeHeight="251683841" behindDoc="0" locked="0" layoutInCell="1" allowOverlap="1" wp14:anchorId="681BD979" wp14:editId="40F612CA">
                        <wp:simplePos x="0" y="0"/>
                        <wp:positionH relativeFrom="column">
                          <wp:posOffset>349240</wp:posOffset>
                        </wp:positionH>
                        <wp:positionV relativeFrom="paragraph">
                          <wp:posOffset>-3632008</wp:posOffset>
                        </wp:positionV>
                        <wp:extent cx="1282208" cy="961657"/>
                        <wp:effectExtent l="228600" t="266700" r="413385" b="467360"/>
                        <wp:wrapNone/>
                        <wp:docPr id="16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" name="IMG_5599.JPG"/>
                                <pic:cNvPicPr/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0740019">
                                  <a:off x="0" y="0"/>
                                  <a:ext cx="1282208" cy="96165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9239A7">
                    <w:rPr>
                      <w:noProof/>
                      <w:lang w:eastAsia="en-US"/>
                    </w:rPr>
                    <w:drawing>
                      <wp:anchor distT="0" distB="0" distL="114300" distR="114300" simplePos="0" relativeHeight="251684865" behindDoc="0" locked="0" layoutInCell="1" allowOverlap="1" wp14:anchorId="04164E5E" wp14:editId="18745129">
                        <wp:simplePos x="0" y="0"/>
                        <wp:positionH relativeFrom="column">
                          <wp:posOffset>245007</wp:posOffset>
                        </wp:positionH>
                        <wp:positionV relativeFrom="paragraph">
                          <wp:posOffset>-304872</wp:posOffset>
                        </wp:positionV>
                        <wp:extent cx="1204939" cy="903704"/>
                        <wp:effectExtent l="171450" t="190500" r="395605" b="391795"/>
                        <wp:wrapNone/>
                        <wp:docPr id="28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8" name="IMG_5276.JPG"/>
                                <pic:cNvPicPr/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07369">
                                  <a:off x="0" y="0"/>
                                  <a:ext cx="1204939" cy="9037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E9203E">
                    <w:rPr>
                      <w:noProof/>
                      <w:lang w:eastAsia="en-US"/>
                    </w:rPr>
                    <w:drawing>
                      <wp:anchor distT="0" distB="0" distL="114300" distR="114300" simplePos="0" relativeHeight="251680769" behindDoc="0" locked="0" layoutInCell="1" allowOverlap="1" wp14:anchorId="25DEFEB2" wp14:editId="2885A3FE">
                        <wp:simplePos x="0" y="0"/>
                        <wp:positionH relativeFrom="column">
                          <wp:posOffset>231258</wp:posOffset>
                        </wp:positionH>
                        <wp:positionV relativeFrom="paragraph">
                          <wp:posOffset>-2685824</wp:posOffset>
                        </wp:positionV>
                        <wp:extent cx="964666" cy="1284868"/>
                        <wp:effectExtent l="228600" t="190500" r="426085" b="391795"/>
                        <wp:wrapNone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3" name="IMG_5602.JPG"/>
                                <pic:cNvPicPr/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16963">
                                  <a:off x="0" y="0"/>
                                  <a:ext cx="964666" cy="128486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="00723523">
                    <w:rPr>
                      <w:noProof/>
                      <w:lang w:eastAsia="en-US"/>
                    </w:rPr>
                    <w:drawing>
                      <wp:anchor distT="0" distB="0" distL="114300" distR="114300" simplePos="0" relativeHeight="251680256" behindDoc="0" locked="0" layoutInCell="1" allowOverlap="1" wp14:anchorId="434CDF3E" wp14:editId="2AAD663D">
                        <wp:simplePos x="0" y="0"/>
                        <wp:positionH relativeFrom="column">
                          <wp:posOffset>80999</wp:posOffset>
                        </wp:positionH>
                        <wp:positionV relativeFrom="paragraph">
                          <wp:posOffset>-1251681</wp:posOffset>
                        </wp:positionV>
                        <wp:extent cx="1207480" cy="905610"/>
                        <wp:effectExtent l="190500" t="228600" r="393065" b="427990"/>
                        <wp:wrapNone/>
                        <wp:docPr id="26" name="Picture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IMG_5124.JPG"/>
                                <pic:cNvPicPr/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1056115">
                                  <a:off x="0" y="0"/>
                                  <a:ext cx="1207480" cy="9056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0C212C" w14:paraId="17CEB1A7" w14:textId="77777777" w:rsidTr="007F715F">
              <w:trPr>
                <w:cantSplit/>
                <w:trHeight w:hRule="exact" w:val="2790"/>
              </w:trPr>
              <w:tc>
                <w:tcPr>
                  <w:tcW w:w="5000" w:type="pct"/>
                  <w:textDirection w:val="btLr"/>
                </w:tcPr>
                <w:p w14:paraId="1494495A" w14:textId="3E46ADED" w:rsidR="000C212C" w:rsidRDefault="009239A7" w:rsidP="007F715F">
                  <w:pPr>
                    <w:pStyle w:val="NoSpacing"/>
                  </w:pPr>
                  <w:r>
                    <w:rPr>
                      <w:noProof/>
                      <w:lang w:eastAsia="en-US"/>
                    </w:rPr>
                    <w:drawing>
                      <wp:anchor distT="0" distB="0" distL="114300" distR="114300" simplePos="0" relativeHeight="251684352" behindDoc="0" locked="0" layoutInCell="1" allowOverlap="1" wp14:anchorId="3707E49C" wp14:editId="51598228">
                        <wp:simplePos x="0" y="0"/>
                        <wp:positionH relativeFrom="column">
                          <wp:posOffset>100007</wp:posOffset>
                        </wp:positionH>
                        <wp:positionV relativeFrom="paragraph">
                          <wp:posOffset>-1212040</wp:posOffset>
                        </wp:positionV>
                        <wp:extent cx="1144429" cy="1525905"/>
                        <wp:effectExtent l="266700" t="228600" r="474980" b="436245"/>
                        <wp:wrapNone/>
                        <wp:docPr id="25" name="Pictur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IMG_5400.JPG"/>
                                <pic:cNvPicPr/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20885532">
                                  <a:off x="0" y="0"/>
                                  <a:ext cx="1144429" cy="152590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14:paraId="6F8210BB" w14:textId="77777777" w:rsidR="000C212C" w:rsidRDefault="000C212C">
            <w:pPr>
              <w:spacing w:after="160" w:line="259" w:lineRule="auto"/>
            </w:pPr>
          </w:p>
        </w:tc>
        <w:tc>
          <w:tcPr>
            <w:tcW w:w="540" w:type="dxa"/>
          </w:tcPr>
          <w:p w14:paraId="6BC8D78F" w14:textId="245FBA2C" w:rsidR="000C212C" w:rsidRDefault="000C212C">
            <w:pPr>
              <w:spacing w:after="160" w:line="259" w:lineRule="auto"/>
            </w:pPr>
          </w:p>
        </w:tc>
        <w:tc>
          <w:tcPr>
            <w:tcW w:w="612" w:type="dxa"/>
          </w:tcPr>
          <w:p w14:paraId="13026C15" w14:textId="433E8BC8" w:rsidR="000C212C" w:rsidRDefault="000C212C">
            <w:pPr>
              <w:spacing w:after="160" w:line="259" w:lineRule="auto"/>
            </w:pPr>
          </w:p>
        </w:tc>
        <w:tc>
          <w:tcPr>
            <w:tcW w:w="4176" w:type="dxa"/>
          </w:tcPr>
          <w:tbl>
            <w:tblPr>
              <w:tblStyle w:val="TableLayout"/>
              <w:tblW w:w="5000" w:type="pct"/>
              <w:tblLayout w:type="fixed"/>
              <w:tblLook w:val="04A0" w:firstRow="1" w:lastRow="0" w:firstColumn="1" w:lastColumn="0" w:noHBand="0" w:noVBand="1"/>
            </w:tblPr>
            <w:tblGrid>
              <w:gridCol w:w="4176"/>
            </w:tblGrid>
            <w:tr w:rsidR="000C212C" w14:paraId="167769CB" w14:textId="77777777" w:rsidTr="006C5CD5">
              <w:trPr>
                <w:trHeight w:hRule="exact" w:val="3600"/>
              </w:trPr>
              <w:tc>
                <w:tcPr>
                  <w:tcW w:w="5000" w:type="pct"/>
                  <w:tcBorders>
                    <w:bottom w:val="single" w:sz="12" w:space="0" w:color="0F6FC6" w:themeColor="accent1"/>
                  </w:tcBorders>
                  <w:vAlign w:val="bottom"/>
                </w:tcPr>
                <w:p w14:paraId="0328CE1A" w14:textId="5DDC2FB2" w:rsidR="000C212C" w:rsidRPr="0002184E" w:rsidRDefault="0002184E" w:rsidP="00A273F3">
                  <w:pPr>
                    <w:pStyle w:val="Title"/>
                    <w:jc w:val="center"/>
                    <w:rPr>
                      <w:sz w:val="104"/>
                      <w:szCs w:val="104"/>
                    </w:rPr>
                  </w:pPr>
                  <w:r>
                    <w:rPr>
                      <w:noProof/>
                      <w:lang w:eastAsia="en-US"/>
                    </w:rPr>
                    <w:drawing>
                      <wp:anchor distT="0" distB="0" distL="114300" distR="114300" simplePos="0" relativeHeight="251658240" behindDoc="0" locked="0" layoutInCell="1" allowOverlap="1" wp14:anchorId="7469EA33" wp14:editId="0E98A165">
                        <wp:simplePos x="0" y="0"/>
                        <wp:positionH relativeFrom="column">
                          <wp:posOffset>1034415</wp:posOffset>
                        </wp:positionH>
                        <wp:positionV relativeFrom="paragraph">
                          <wp:posOffset>-803910</wp:posOffset>
                        </wp:positionV>
                        <wp:extent cx="501650" cy="728345"/>
                        <wp:effectExtent l="0" t="0" r="0" b="0"/>
                        <wp:wrapNone/>
                        <wp:docPr id="10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ttp://www.scouting.org/scoutsource/Venturing/~/media/Images/venturing/seascouts/seascout.gif.ashx?w=175&amp;h=250&amp;as=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1650" cy="7283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02184E">
                    <w:rPr>
                      <w:sz w:val="104"/>
                      <w:szCs w:val="104"/>
                    </w:rPr>
                    <w:t>Sailing</w:t>
                  </w:r>
                </w:p>
                <w:p w14:paraId="5E068B39" w14:textId="77777777" w:rsidR="0002184E" w:rsidRPr="003A2950" w:rsidRDefault="0002184E" w:rsidP="003A2950">
                  <w:pPr>
                    <w:pStyle w:val="Title"/>
                    <w:spacing w:before="120" w:after="240"/>
                    <w:jc w:val="center"/>
                    <w:rPr>
                      <w:sz w:val="40"/>
                    </w:rPr>
                  </w:pPr>
                  <w:r w:rsidRPr="003A2950">
                    <w:rPr>
                      <w:sz w:val="36"/>
                      <w:szCs w:val="56"/>
                    </w:rPr>
                    <w:t>Sea Scout Ship 84</w:t>
                  </w:r>
                </w:p>
                <w:p w14:paraId="5EF92117" w14:textId="44C4A60E" w:rsidR="000C212C" w:rsidRDefault="0002184E" w:rsidP="003A2950">
                  <w:pPr>
                    <w:pStyle w:val="Title"/>
                    <w:spacing w:before="120"/>
                    <w:jc w:val="center"/>
                  </w:pPr>
                  <w:r>
                    <w:rPr>
                      <w:sz w:val="24"/>
                    </w:rPr>
                    <w:t>Southport, CT</w:t>
                  </w:r>
                </w:p>
              </w:tc>
            </w:tr>
            <w:tr w:rsidR="000C212C" w14:paraId="027ADD93" w14:textId="77777777" w:rsidTr="006C5CD5">
              <w:trPr>
                <w:trHeight w:hRule="exact" w:val="3600"/>
              </w:trPr>
              <w:tc>
                <w:tcPr>
                  <w:tcW w:w="5000" w:type="pct"/>
                  <w:tcBorders>
                    <w:top w:val="single" w:sz="12" w:space="0" w:color="0F6FC6" w:themeColor="accent1"/>
                  </w:tcBorders>
                </w:tcPr>
                <w:p w14:paraId="74D065F8" w14:textId="785B6457" w:rsidR="0078527A" w:rsidRDefault="00E757ED" w:rsidP="0078527A">
                  <w:pPr>
                    <w:pStyle w:val="Subtitle"/>
                    <w:jc w:val="center"/>
                  </w:pPr>
                  <w:r>
                    <w:rPr>
                      <w:noProof/>
                      <w:sz w:val="52"/>
                      <w:szCs w:val="52"/>
                      <w:lang w:eastAsia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9265" behindDoc="0" locked="0" layoutInCell="1" allowOverlap="1" wp14:anchorId="690428E5" wp14:editId="421BD824">
                            <wp:simplePos x="0" y="0"/>
                            <wp:positionH relativeFrom="column">
                              <wp:posOffset>155547</wp:posOffset>
                            </wp:positionH>
                            <wp:positionV relativeFrom="paragraph">
                              <wp:posOffset>99060</wp:posOffset>
                            </wp:positionV>
                            <wp:extent cx="2242267" cy="1335681"/>
                            <wp:effectExtent l="0" t="0" r="5715" b="0"/>
                            <wp:wrapNone/>
                            <wp:docPr id="9" name="Text Box 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242267" cy="1335681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2BD90BF" w14:textId="6DCF33FA" w:rsidR="00A273F3" w:rsidRPr="00DB2AB7" w:rsidRDefault="002F0CFD" w:rsidP="003A2950">
                                        <w:pPr>
                                          <w:jc w:val="center"/>
                                          <w:rPr>
                                            <w:sz w:val="28"/>
                                          </w:rPr>
                                        </w:pPr>
                                        <w:r w:rsidRPr="00DB2AB7">
                                          <w:rPr>
                                            <w:sz w:val="28"/>
                                          </w:rPr>
                                          <w:t>Leadership and seamanship skills through fun-filled programs at sea.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90428E5" id="Text Box 9" o:spid="_x0000_s1029" type="#_x0000_t202" style="position:absolute;left:0;text-align:left;margin-left:12.25pt;margin-top:7.8pt;width:176.55pt;height:105.15pt;z-index: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" fillcolor="white [3201]" stroked="f" strokeweight=".5pt">
                            <v:textbox>
                              <w:txbxContent>
                                <w:p w14:paraId="72BD90BF" w14:textId="6DCF33FA" w:rsidR="00A273F3" w:rsidRPr="00DB2AB7" w:rsidRDefault="002F0CFD" w:rsidP="003A2950">
                                  <w:pPr>
                                    <w:jc w:val="center"/>
                                    <w:rPr>
                                      <w:sz w:val="28"/>
                                    </w:rPr>
                                  </w:pPr>
                                  <w:r w:rsidRPr="00DB2AB7">
                                    <w:rPr>
                                      <w:sz w:val="28"/>
                                    </w:rPr>
                                    <w:t>Leadership and seamanship skills through fun-filled programs at sea.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7E223C93" w14:textId="402ECE66" w:rsidR="000C212C" w:rsidRPr="000A5E1E" w:rsidRDefault="00F64739" w:rsidP="000A5E1E">
                  <w:pPr>
                    <w:pStyle w:val="Subtitle"/>
                    <w:jc w:val="center"/>
                    <w:rPr>
                      <w:sz w:val="52"/>
                      <w:szCs w:val="52"/>
                    </w:rPr>
                  </w:pPr>
                  <w:r>
                    <w:rPr>
                      <w:noProof/>
                      <w:lang w:eastAsia="en-US"/>
                    </w:rPr>
                    <w:drawing>
                      <wp:anchor distT="0" distB="0" distL="114300" distR="114300" simplePos="0" relativeHeight="251661313" behindDoc="0" locked="0" layoutInCell="1" allowOverlap="1" wp14:anchorId="04F609F8" wp14:editId="6145B0B3">
                        <wp:simplePos x="0" y="0"/>
                        <wp:positionH relativeFrom="column">
                          <wp:posOffset>64135</wp:posOffset>
                        </wp:positionH>
                        <wp:positionV relativeFrom="paragraph">
                          <wp:posOffset>1389380</wp:posOffset>
                        </wp:positionV>
                        <wp:extent cx="2438400" cy="1828800"/>
                        <wp:effectExtent l="0" t="0" r="0" b="0"/>
                        <wp:wrapNone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"/>
                                <pic:cNvPicPr/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0" y="0"/>
                                  <a:ext cx="2438400" cy="1828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0C212C" w14:paraId="28B82409" w14:textId="77777777" w:rsidTr="002F0CFD">
              <w:trPr>
                <w:trHeight w:hRule="exact" w:val="3456"/>
              </w:trPr>
              <w:tc>
                <w:tcPr>
                  <w:tcW w:w="5000" w:type="pct"/>
                  <w:vAlign w:val="bottom"/>
                </w:tcPr>
                <w:p w14:paraId="3E9301C8" w14:textId="64984227" w:rsidR="000C212C" w:rsidRDefault="00E757ED">
                  <w:pPr>
                    <w:spacing w:after="160" w:line="264" w:lineRule="auto"/>
                  </w:pPr>
                  <w:r>
                    <w:rPr>
                      <w:noProof/>
                      <w:lang w:eastAsia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2337" behindDoc="0" locked="0" layoutInCell="1" allowOverlap="1" wp14:anchorId="233B940D" wp14:editId="206722BE">
                            <wp:simplePos x="0" y="0"/>
                            <wp:positionH relativeFrom="column">
                              <wp:posOffset>270510</wp:posOffset>
                            </wp:positionH>
                            <wp:positionV relativeFrom="paragraph">
                              <wp:posOffset>-245110</wp:posOffset>
                            </wp:positionV>
                            <wp:extent cx="2123440" cy="361950"/>
                            <wp:effectExtent l="0" t="0" r="0" b="0"/>
                            <wp:wrapNone/>
                            <wp:docPr id="2" name="Text Box 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23440" cy="36195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lt1"/>
                                    </a:solidFill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0FBB8EE5" w14:textId="2FAC8993" w:rsidR="00A273F3" w:rsidRPr="00E757ED" w:rsidRDefault="0002184E">
                                        <w:pPr>
                                          <w:rPr>
                                            <w:sz w:val="14"/>
                                          </w:rPr>
                                        </w:pPr>
                                        <w:r>
                                          <w:rPr>
                                            <w:sz w:val="14"/>
                                          </w:rPr>
                                          <w:t xml:space="preserve">Our </w:t>
                                        </w:r>
                                        <w:r w:rsidR="002F0CFD">
                                          <w:rPr>
                                            <w:sz w:val="14"/>
                                          </w:rPr>
                                          <w:t xml:space="preserve">40 foot </w:t>
                                        </w:r>
                                        <w:r>
                                          <w:rPr>
                                            <w:sz w:val="14"/>
                                          </w:rPr>
                                          <w:t>Sailing Vessel “</w:t>
                                        </w:r>
                                        <w:r w:rsidR="00A273F3" w:rsidRPr="00E757ED">
                                          <w:rPr>
                                            <w:sz w:val="14"/>
                                          </w:rPr>
                                          <w:t>The Reso</w:t>
                                        </w:r>
                                        <w:r w:rsidR="00A273F3">
                                          <w:rPr>
                                            <w:sz w:val="14"/>
                                          </w:rPr>
                                          <w:t>l</w:t>
                                        </w:r>
                                        <w:r w:rsidR="00A273F3" w:rsidRPr="00E757ED">
                                          <w:rPr>
                                            <w:sz w:val="14"/>
                                          </w:rPr>
                                          <w:t>ut</w:t>
                                        </w:r>
                                        <w:r w:rsidR="00A273F3">
                                          <w:rPr>
                                            <w:sz w:val="14"/>
                                          </w:rPr>
                                          <w:t>i</w:t>
                                        </w:r>
                                        <w:r w:rsidR="00A273F3" w:rsidRPr="00E757ED">
                                          <w:rPr>
                                            <w:sz w:val="14"/>
                                          </w:rPr>
                                          <w:t>on</w:t>
                                        </w:r>
                                        <w:r>
                                          <w:rPr>
                                            <w:sz w:val="14"/>
                                          </w:rPr>
                                          <w:t>”</w:t>
                                        </w:r>
                                        <w:r w:rsidR="00A273F3" w:rsidRPr="00E757ED">
                                          <w:rPr>
                                            <w:sz w:val="14"/>
                                          </w:rPr>
                                          <w:t xml:space="preserve"> under way</w:t>
                                        </w:r>
                                        <w:r w:rsidR="006C5CD5">
                                          <w:rPr>
                                            <w:sz w:val="14"/>
                                          </w:rP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33B940D" id="Text Box 2" o:spid="_x0000_s1030" type="#_x0000_t202" style="position:absolute;margin-left:21.3pt;margin-top:-19.3pt;width:167.2pt;height:28.5pt;z-index:2516623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" fillcolor="white [3201]" stroked="f" strokeweight=".5pt">
                            <v:textbox>
                              <w:txbxContent>
                                <w:p w14:paraId="0FBB8EE5" w14:textId="2FAC8993" w:rsidR="00A273F3" w:rsidRPr="00E757ED" w:rsidRDefault="0002184E">
                                  <w:pPr>
                                    <w:rPr>
                                      <w:sz w:val="14"/>
                                    </w:rPr>
                                  </w:pPr>
                                  <w:r>
                                    <w:rPr>
                                      <w:sz w:val="14"/>
                                    </w:rPr>
                                    <w:t xml:space="preserve">Our </w:t>
                                  </w:r>
                                  <w:r w:rsidR="002F0CFD">
                                    <w:rPr>
                                      <w:sz w:val="14"/>
                                    </w:rPr>
                                    <w:t xml:space="preserve">40 foot </w:t>
                                  </w:r>
                                  <w:r>
                                    <w:rPr>
                                      <w:sz w:val="14"/>
                                    </w:rPr>
                                    <w:t>Sailing Vessel “</w:t>
                                  </w:r>
                                  <w:r w:rsidR="00A273F3" w:rsidRPr="00E757ED">
                                    <w:rPr>
                                      <w:sz w:val="14"/>
                                    </w:rPr>
                                    <w:t>The Reso</w:t>
                                  </w:r>
                                  <w:r w:rsidR="00A273F3">
                                    <w:rPr>
                                      <w:sz w:val="14"/>
                                    </w:rPr>
                                    <w:t>l</w:t>
                                  </w:r>
                                  <w:r w:rsidR="00A273F3" w:rsidRPr="00E757ED">
                                    <w:rPr>
                                      <w:sz w:val="14"/>
                                    </w:rPr>
                                    <w:t>ut</w:t>
                                  </w:r>
                                  <w:r w:rsidR="00A273F3">
                                    <w:rPr>
                                      <w:sz w:val="14"/>
                                    </w:rPr>
                                    <w:t>i</w:t>
                                  </w:r>
                                  <w:r w:rsidR="00A273F3" w:rsidRPr="00E757ED">
                                    <w:rPr>
                                      <w:sz w:val="14"/>
                                    </w:rPr>
                                    <w:t>on</w:t>
                                  </w:r>
                                  <w:r>
                                    <w:rPr>
                                      <w:sz w:val="14"/>
                                    </w:rPr>
                                    <w:t>”</w:t>
                                  </w:r>
                                  <w:r w:rsidR="00A273F3" w:rsidRPr="00E757ED">
                                    <w:rPr>
                                      <w:sz w:val="14"/>
                                    </w:rPr>
                                    <w:t xml:space="preserve"> under way</w:t>
                                  </w:r>
                                  <w:r w:rsidR="006C5CD5">
                                    <w:rPr>
                                      <w:sz w:val="14"/>
                                    </w:rP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</w:tc>
            </w:tr>
            <w:tr w:rsidR="000C212C" w14:paraId="4FA0C99D" w14:textId="77777777" w:rsidTr="002F0CFD">
              <w:trPr>
                <w:trHeight w:hRule="exact" w:val="144"/>
              </w:trPr>
              <w:tc>
                <w:tcPr>
                  <w:tcW w:w="5000" w:type="pct"/>
                  <w:shd w:val="clear" w:color="auto" w:fill="0F6FC6" w:themeFill="accent1"/>
                </w:tcPr>
                <w:p w14:paraId="3B4B3799" w14:textId="77777777" w:rsidR="000C212C" w:rsidRDefault="000C212C">
                  <w:pPr>
                    <w:spacing w:after="200" w:line="264" w:lineRule="auto"/>
                  </w:pPr>
                </w:p>
              </w:tc>
            </w:tr>
          </w:tbl>
          <w:p w14:paraId="66636E7D" w14:textId="77777777" w:rsidR="000C212C" w:rsidRDefault="000C212C">
            <w:pPr>
              <w:spacing w:after="160" w:line="259" w:lineRule="auto"/>
            </w:pPr>
          </w:p>
        </w:tc>
        <w:bookmarkStart w:id="0" w:name="_GoBack"/>
        <w:bookmarkEnd w:id="0"/>
      </w:tr>
    </w:tbl>
    <w:tbl>
      <w:tblPr>
        <w:tblStyle w:val="TableGrid"/>
        <w:tblpPr w:leftFromText="180" w:rightFromText="180" w:horzAnchor="page" w:tblpX="1" w:tblpY="-1200"/>
        <w:tblW w:w="0" w:type="auto"/>
        <w:tblLook w:val="04A0" w:firstRow="1" w:lastRow="0" w:firstColumn="1" w:lastColumn="0" w:noHBand="0" w:noVBand="1"/>
        <w:tblDescription w:val="Brochure Layout - Outside"/>
      </w:tblPr>
      <w:tblGrid>
        <w:gridCol w:w="5285"/>
      </w:tblGrid>
      <w:tr w:rsidR="00AE7769" w14:paraId="416C5317" w14:textId="77777777" w:rsidTr="00B9065E">
        <w:tc>
          <w:tcPr>
            <w:tcW w:w="5285" w:type="dxa"/>
            <w:tcBorders>
              <w:bottom w:val="nil"/>
            </w:tcBorders>
          </w:tcPr>
          <w:p w14:paraId="195DE023" w14:textId="029E8074" w:rsidR="00AE7769" w:rsidRDefault="00AE7769" w:rsidP="00B9065E"/>
        </w:tc>
      </w:tr>
    </w:tbl>
    <w:p w14:paraId="07D77B2E" w14:textId="1236DD80" w:rsidR="000C212C" w:rsidRPr="00F7079F" w:rsidRDefault="000C212C" w:rsidP="00F7079F">
      <w:pPr>
        <w:pStyle w:val="NoSpacing"/>
        <w:rPr>
          <w:sz w:val="16"/>
          <w:szCs w:val="16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Brochure Layout - Inside"/>
      </w:tblPr>
      <w:tblGrid>
        <w:gridCol w:w="4176"/>
        <w:gridCol w:w="576"/>
        <w:gridCol w:w="576"/>
        <w:gridCol w:w="4176"/>
        <w:gridCol w:w="576"/>
        <w:gridCol w:w="576"/>
        <w:gridCol w:w="4032"/>
      </w:tblGrid>
      <w:tr w:rsidR="000C212C" w14:paraId="5648EB39" w14:textId="77777777" w:rsidTr="67BF3031">
        <w:trPr>
          <w:trHeight w:hRule="exact" w:val="10800"/>
        </w:trPr>
        <w:tc>
          <w:tcPr>
            <w:tcW w:w="4176" w:type="dxa"/>
          </w:tcPr>
          <w:tbl>
            <w:tblPr>
              <w:tblStyle w:val="TableLayout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176"/>
            </w:tblGrid>
            <w:tr w:rsidR="000C212C" w14:paraId="5BB85A02" w14:textId="77777777" w:rsidTr="004B392F">
              <w:trPr>
                <w:trHeight w:hRule="exact" w:val="3312"/>
              </w:trPr>
              <w:tc>
                <w:tcPr>
                  <w:tcW w:w="4176" w:type="dxa"/>
                </w:tcPr>
                <w:p w14:paraId="709D404A" w14:textId="6B457447" w:rsidR="000C212C" w:rsidRDefault="000D363A">
                  <w:pPr>
                    <w:spacing w:after="200" w:line="264" w:lineRule="auto"/>
                  </w:pPr>
                  <w:r>
                    <w:rPr>
                      <w:noProof/>
                      <w:lang w:eastAsia="en-US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1664385" behindDoc="0" locked="0" layoutInCell="1" allowOverlap="1" wp14:anchorId="1A6522BC" wp14:editId="74A2E54A">
                            <wp:simplePos x="0" y="0"/>
                            <wp:positionH relativeFrom="column">
                              <wp:posOffset>50800</wp:posOffset>
                            </wp:positionH>
                            <wp:positionV relativeFrom="paragraph">
                              <wp:posOffset>2002790</wp:posOffset>
                            </wp:positionV>
                            <wp:extent cx="2110740" cy="350520"/>
                            <wp:effectExtent l="0" t="0" r="0" b="0"/>
                            <wp:wrapNone/>
                            <wp:docPr id="3" name="Text Box 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2110740" cy="3505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306E7750" w14:textId="1154DB47" w:rsidR="00A273F3" w:rsidRPr="00E757ED" w:rsidRDefault="00A273F3" w:rsidP="00E757ED">
                                        <w:pPr>
                                          <w:rPr>
                                            <w:sz w:val="14"/>
                                          </w:rPr>
                                        </w:pPr>
                                        <w:r w:rsidRPr="00E757ED">
                                          <w:rPr>
                                            <w:sz w:val="14"/>
                                          </w:rPr>
                                          <w:t>The Reso</w:t>
                                        </w:r>
                                        <w:r>
                                          <w:rPr>
                                            <w:sz w:val="14"/>
                                          </w:rPr>
                                          <w:t>l</w:t>
                                        </w:r>
                                        <w:r w:rsidRPr="00E757ED">
                                          <w:rPr>
                                            <w:sz w:val="14"/>
                                          </w:rPr>
                                          <w:t>ut</w:t>
                                        </w:r>
                                        <w:r>
                                          <w:rPr>
                                            <w:sz w:val="14"/>
                                          </w:rPr>
                                          <w:t>i</w:t>
                                        </w:r>
                                        <w:r w:rsidRPr="00E757ED">
                                          <w:rPr>
                                            <w:sz w:val="14"/>
                                          </w:rPr>
                                          <w:t xml:space="preserve">on </w:t>
                                        </w:r>
                                        <w:r>
                                          <w:rPr>
                                            <w:sz w:val="14"/>
                                          </w:rPr>
                                          <w:t>at anchor at Port Jeff with 6 proud scouts who sailed it across the sound.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A6522BC" id="Text Box 3" o:spid="_x0000_s1031" type="#_x0000_t202" style="position:absolute;margin-left:4pt;margin-top:157.7pt;width:166.2pt;height:27.6pt;z-index:25166438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" filled="f" stroked="f" strokeweight=".5pt">
                            <v:textbox>
                              <w:txbxContent>
                                <w:p w14:paraId="306E7750" w14:textId="1154DB47" w:rsidR="00A273F3" w:rsidRPr="00E757ED" w:rsidRDefault="00A273F3" w:rsidP="00E757ED">
                                  <w:pPr>
                                    <w:rPr>
                                      <w:sz w:val="14"/>
                                    </w:rPr>
                                  </w:pPr>
                                  <w:r w:rsidRPr="00E757ED">
                                    <w:rPr>
                                      <w:sz w:val="14"/>
                                    </w:rPr>
                                    <w:t>The Reso</w:t>
                                  </w:r>
                                  <w:r>
                                    <w:rPr>
                                      <w:sz w:val="14"/>
                                    </w:rPr>
                                    <w:t>l</w:t>
                                  </w:r>
                                  <w:r w:rsidRPr="00E757ED">
                                    <w:rPr>
                                      <w:sz w:val="14"/>
                                    </w:rPr>
                                    <w:t>ut</w:t>
                                  </w:r>
                                  <w:r>
                                    <w:rPr>
                                      <w:sz w:val="14"/>
                                    </w:rPr>
                                    <w:t>i</w:t>
                                  </w:r>
                                  <w:r w:rsidRPr="00E757ED">
                                    <w:rPr>
                                      <w:sz w:val="14"/>
                                    </w:rPr>
                                    <w:t xml:space="preserve">on </w:t>
                                  </w:r>
                                  <w:r>
                                    <w:rPr>
                                      <w:sz w:val="14"/>
                                    </w:rPr>
                                    <w:t>at anchor at Port Jeff with 6 proud scouts who sailed it across the sound.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F64739">
                    <w:rPr>
                      <w:noProof/>
                      <w:lang w:eastAsia="en-US"/>
                    </w:rPr>
                    <w:drawing>
                      <wp:anchor distT="0" distB="0" distL="114300" distR="114300" simplePos="0" relativeHeight="251658241" behindDoc="0" locked="0" layoutInCell="1" allowOverlap="1" wp14:anchorId="19CFD134" wp14:editId="628ABEED">
                        <wp:simplePos x="0" y="0"/>
                        <wp:positionH relativeFrom="column">
                          <wp:posOffset>73025</wp:posOffset>
                        </wp:positionH>
                        <wp:positionV relativeFrom="paragraph">
                          <wp:posOffset>183515</wp:posOffset>
                        </wp:positionV>
                        <wp:extent cx="2506980" cy="1880235"/>
                        <wp:effectExtent l="0" t="0" r="7620" b="5715"/>
                        <wp:wrapTopAndBottom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"/>
                                <pic:cNvPicPr/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06980" cy="18802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softEdge rad="112500"/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</wp:anchor>
                    </w:drawing>
                  </w:r>
                </w:p>
              </w:tc>
            </w:tr>
            <w:tr w:rsidR="000C212C" w14:paraId="63F4097B" w14:textId="77777777" w:rsidTr="004B392F">
              <w:trPr>
                <w:trHeight w:hRule="exact" w:val="7488"/>
              </w:trPr>
              <w:tc>
                <w:tcPr>
                  <w:tcW w:w="4176" w:type="dxa"/>
                </w:tcPr>
                <w:p w14:paraId="4A61D3C5" w14:textId="6C4971EF" w:rsidR="000C212C" w:rsidRDefault="008574D5">
                  <w:pPr>
                    <w:pStyle w:val="Heading2"/>
                    <w:outlineLvl w:val="1"/>
                  </w:pPr>
                  <w:r>
                    <w:t xml:space="preserve">Seamanship </w:t>
                  </w:r>
                  <w:r w:rsidR="00964078">
                    <w:t>Skills</w:t>
                  </w:r>
                </w:p>
                <w:p w14:paraId="0E7A49A4" w14:textId="0467D786" w:rsidR="00ED5477" w:rsidRPr="00ED5477" w:rsidRDefault="008574D5" w:rsidP="00611B08">
                  <w:pPr>
                    <w:pStyle w:val="Heading2"/>
                    <w:pBdr>
                      <w:bottom w:val="none" w:sz="0" w:space="0" w:color="auto"/>
                    </w:pBdr>
                    <w:spacing w:before="0" w:after="8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Sailing</w:t>
                  </w:r>
                </w:p>
                <w:p w14:paraId="500AB609" w14:textId="4C6FD181" w:rsidR="008574D5" w:rsidRPr="004B392F" w:rsidRDefault="008574D5" w:rsidP="00611B08">
                  <w:pPr>
                    <w:pStyle w:val="Heading2"/>
                    <w:pBdr>
                      <w:bottom w:val="none" w:sz="0" w:space="0" w:color="auto"/>
                    </w:pBdr>
                    <w:spacing w:before="0" w:after="8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Safe boating</w:t>
                  </w:r>
                </w:p>
                <w:p w14:paraId="1310E497" w14:textId="77777777" w:rsidR="00611B08" w:rsidRDefault="00611B08" w:rsidP="00611B08">
                  <w:pPr>
                    <w:pStyle w:val="Heading2"/>
                    <w:pBdr>
                      <w:bottom w:val="none" w:sz="0" w:space="0" w:color="auto"/>
                    </w:pBdr>
                    <w:spacing w:before="0" w:after="8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Navigation</w:t>
                  </w: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 xml:space="preserve"> </w:t>
                  </w:r>
                </w:p>
                <w:p w14:paraId="142E00E2" w14:textId="0A1E3812" w:rsidR="008574D5" w:rsidRPr="004B392F" w:rsidRDefault="008574D5" w:rsidP="00611B08">
                  <w:pPr>
                    <w:pStyle w:val="Heading2"/>
                    <w:pBdr>
                      <w:bottom w:val="none" w:sz="0" w:space="0" w:color="auto"/>
                    </w:pBdr>
                    <w:spacing w:before="0" w:after="8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Marline spike</w:t>
                  </w:r>
                </w:p>
                <w:p w14:paraId="489A75FB" w14:textId="4510C84D" w:rsidR="008574D5" w:rsidRPr="004B392F" w:rsidRDefault="008574D5" w:rsidP="00611B08">
                  <w:pPr>
                    <w:pStyle w:val="Heading2"/>
                    <w:pBdr>
                      <w:bottom w:val="none" w:sz="0" w:space="0" w:color="auto"/>
                    </w:pBdr>
                    <w:spacing w:before="0" w:after="8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Boat maintenance</w:t>
                  </w:r>
                  <w:r w:rsidR="00891C84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 xml:space="preserve"> and repair</w:t>
                  </w:r>
                  <w:r w:rsidR="00611B08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s</w:t>
                  </w:r>
                </w:p>
                <w:p w14:paraId="4CE7E48B" w14:textId="55495DC1" w:rsidR="008574D5" w:rsidRPr="004B392F" w:rsidRDefault="00891C84" w:rsidP="00611B08">
                  <w:pPr>
                    <w:pStyle w:val="Heading2"/>
                    <w:pBdr>
                      <w:bottom w:val="none" w:sz="0" w:space="0" w:color="auto"/>
                    </w:pBdr>
                    <w:spacing w:before="0" w:after="8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Cruise planning</w:t>
                  </w:r>
                </w:p>
                <w:p w14:paraId="2892A347" w14:textId="64CAB93C" w:rsidR="008574D5" w:rsidRPr="004B392F" w:rsidRDefault="004B392F" w:rsidP="00611B08">
                  <w:pPr>
                    <w:pStyle w:val="Heading2"/>
                    <w:pBdr>
                      <w:bottom w:val="none" w:sz="0" w:space="0" w:color="auto"/>
                    </w:pBdr>
                    <w:spacing w:before="0" w:after="8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B</w:t>
                  </w:r>
                  <w:r w:rsidR="008574D5"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oat handling</w:t>
                  </w:r>
                </w:p>
                <w:p w14:paraId="29FE1924" w14:textId="1EC3D2F9" w:rsidR="004B392F" w:rsidRDefault="00ED5477" w:rsidP="00611B08">
                  <w:pPr>
                    <w:spacing w:after="80"/>
                    <w:rPr>
                      <w:sz w:val="22"/>
                      <w:szCs w:val="22"/>
                      <w:lang w:eastAsia="en-US"/>
                    </w:rPr>
                  </w:pPr>
                  <w:r>
                    <w:rPr>
                      <w:sz w:val="22"/>
                      <w:szCs w:val="22"/>
                      <w:lang w:eastAsia="en-US"/>
                    </w:rPr>
                    <w:t>Earned leadership through teamwork</w:t>
                  </w:r>
                </w:p>
                <w:p w14:paraId="358EA09A" w14:textId="00B115EE" w:rsidR="004B392F" w:rsidRDefault="004B392F" w:rsidP="00611B08">
                  <w:pPr>
                    <w:spacing w:before="120"/>
                    <w:rPr>
                      <w:rFonts w:asciiTheme="majorHAnsi" w:eastAsiaTheme="majorEastAsia" w:hAnsiTheme="majorHAnsi" w:cstheme="majorBidi"/>
                      <w:color w:val="0F6FC6" w:themeColor="accent1"/>
                      <w:sz w:val="36"/>
                    </w:rPr>
                  </w:pPr>
                  <w:r w:rsidRPr="004B392F">
                    <w:rPr>
                      <w:rFonts w:asciiTheme="majorHAnsi" w:eastAsiaTheme="majorEastAsia" w:hAnsiTheme="majorHAnsi" w:cstheme="majorBidi"/>
                      <w:color w:val="0F6FC6" w:themeColor="accent1"/>
                      <w:sz w:val="36"/>
                    </w:rPr>
                    <w:t>Events</w:t>
                  </w:r>
                </w:p>
                <w:p w14:paraId="712139D1" w14:textId="24A2E936" w:rsidR="004B392F" w:rsidRDefault="004B392F" w:rsidP="00FE44D0">
                  <w:pPr>
                    <w:pStyle w:val="Heading2"/>
                    <w:pBdr>
                      <w:bottom w:val="none" w:sz="0" w:space="0" w:color="auto"/>
                    </w:pBdr>
                    <w:spacing w:before="240" w:after="10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>
                    <w:rPr>
                      <w:noProof/>
                      <w:lang w:eastAsia="en-US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6673" behindDoc="0" locked="0" layoutInCell="1" allowOverlap="1" wp14:anchorId="48DC68CB" wp14:editId="26A9D43B">
                            <wp:simplePos x="0" y="0"/>
                            <wp:positionH relativeFrom="column">
                              <wp:posOffset>-3810</wp:posOffset>
                            </wp:positionH>
                            <wp:positionV relativeFrom="paragraph">
                              <wp:posOffset>47625</wp:posOffset>
                            </wp:positionV>
                            <wp:extent cx="2638425" cy="0"/>
                            <wp:effectExtent l="0" t="0" r="28575" b="19050"/>
                            <wp:wrapNone/>
                            <wp:docPr id="22" name="Straight Connector 2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2638425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line w14:anchorId="579CD9CA" id="Straight Connector 22" o:spid="_x0000_s1026" style="position:absolute;z-index:2516766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pt,3.75pt" to="207.45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" strokecolor="black [3213]">
                            <v:stroke endcap="round"/>
                          </v:line>
                        </w:pict>
                      </mc:Fallback>
                    </mc:AlternateContent>
                  </w:r>
                  <w:r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Weekend day-sails</w:t>
                  </w:r>
                </w:p>
                <w:p w14:paraId="702BE72D" w14:textId="77777777" w:rsidR="004B392F" w:rsidRPr="004B392F" w:rsidRDefault="004B392F" w:rsidP="00FE44D0">
                  <w:pPr>
                    <w:pStyle w:val="Heading2"/>
                    <w:pBdr>
                      <w:bottom w:val="none" w:sz="0" w:space="0" w:color="auto"/>
                    </w:pBdr>
                    <w:spacing w:before="0" w:after="10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Weekend overnight trips</w:t>
                  </w:r>
                </w:p>
                <w:p w14:paraId="34997724" w14:textId="31D06018" w:rsidR="004B392F" w:rsidRPr="004B392F" w:rsidRDefault="004B392F" w:rsidP="00FE44D0">
                  <w:pPr>
                    <w:pStyle w:val="Heading2"/>
                    <w:pBdr>
                      <w:bottom w:val="none" w:sz="0" w:space="0" w:color="auto"/>
                    </w:pBdr>
                    <w:spacing w:before="0" w:after="10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Week-l</w:t>
                  </w: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ong cruise</w:t>
                  </w:r>
                </w:p>
                <w:p w14:paraId="0610B88F" w14:textId="6A72DB7E" w:rsidR="004B392F" w:rsidRPr="004B392F" w:rsidRDefault="004B392F" w:rsidP="00FE44D0">
                  <w:pPr>
                    <w:pStyle w:val="Heading2"/>
                    <w:pBdr>
                      <w:bottom w:val="none" w:sz="0" w:space="0" w:color="auto"/>
                    </w:pBdr>
                    <w:spacing w:before="0" w:after="10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Field trips to</w:t>
                  </w:r>
                </w:p>
                <w:p w14:paraId="535B57CD" w14:textId="691E7C6D" w:rsidR="004B392F" w:rsidRPr="004B392F" w:rsidRDefault="004B392F" w:rsidP="00FE44D0">
                  <w:pPr>
                    <w:pStyle w:val="Heading2"/>
                    <w:numPr>
                      <w:ilvl w:val="0"/>
                      <w:numId w:val="5"/>
                    </w:numPr>
                    <w:pBdr>
                      <w:bottom w:val="none" w:sz="0" w:space="0" w:color="auto"/>
                    </w:pBdr>
                    <w:spacing w:before="0" w:after="100"/>
                    <w:ind w:left="270" w:hanging="18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US Coast Guard Academy</w:t>
                  </w:r>
                </w:p>
                <w:p w14:paraId="6256761D" w14:textId="3139320D" w:rsidR="004B392F" w:rsidRPr="004B392F" w:rsidRDefault="004B392F" w:rsidP="00FE44D0">
                  <w:pPr>
                    <w:pStyle w:val="Heading2"/>
                    <w:numPr>
                      <w:ilvl w:val="0"/>
                      <w:numId w:val="5"/>
                    </w:numPr>
                    <w:pBdr>
                      <w:bottom w:val="none" w:sz="0" w:space="0" w:color="auto"/>
                    </w:pBdr>
                    <w:spacing w:before="0" w:after="100"/>
                    <w:ind w:left="270" w:hanging="18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4B392F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SUNY Maritime</w:t>
                  </w:r>
                  <w:r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 xml:space="preserve"> College</w:t>
                  </w:r>
                </w:p>
                <w:p w14:paraId="3163C775" w14:textId="7A41F2BD" w:rsidR="004B392F" w:rsidRDefault="004B392F" w:rsidP="00FE44D0">
                  <w:pPr>
                    <w:pStyle w:val="Heading2"/>
                    <w:numPr>
                      <w:ilvl w:val="0"/>
                      <w:numId w:val="5"/>
                    </w:numPr>
                    <w:pBdr>
                      <w:bottom w:val="none" w:sz="0" w:space="0" w:color="auto"/>
                    </w:pBdr>
                    <w:spacing w:before="0" w:after="100"/>
                    <w:ind w:left="270" w:hanging="18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FE44D0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Hinckley boat yard</w:t>
                  </w:r>
                </w:p>
                <w:p w14:paraId="15D08BC9" w14:textId="7C8F4E58" w:rsidR="00AD068C" w:rsidRPr="00B01034" w:rsidRDefault="00AD068C" w:rsidP="00B01034">
                  <w:pPr>
                    <w:pStyle w:val="Heading2"/>
                    <w:numPr>
                      <w:ilvl w:val="0"/>
                      <w:numId w:val="5"/>
                    </w:numPr>
                    <w:pBdr>
                      <w:bottom w:val="none" w:sz="0" w:space="0" w:color="auto"/>
                    </w:pBdr>
                    <w:spacing w:before="0" w:after="100"/>
                    <w:ind w:left="270" w:hanging="180"/>
                    <w:outlineLvl w:val="1"/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</w:pPr>
                  <w:r w:rsidRPr="00B01034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22"/>
                      <w:szCs w:val="22"/>
                      <w:lang w:eastAsia="en-US"/>
                    </w:rPr>
                    <w:t>Mystic Seaport</w:t>
                  </w:r>
                </w:p>
                <w:p w14:paraId="09F054DB" w14:textId="3729D7C8" w:rsidR="008574D5" w:rsidRDefault="008574D5" w:rsidP="000A5E1E">
                  <w:pPr>
                    <w:pStyle w:val="ListParagraph"/>
                    <w:spacing w:after="0"/>
                    <w:ind w:left="360"/>
                  </w:pPr>
                </w:p>
              </w:tc>
            </w:tr>
          </w:tbl>
          <w:p w14:paraId="241CAF2B" w14:textId="77777777" w:rsidR="000C212C" w:rsidRDefault="000C212C">
            <w:pPr>
              <w:spacing w:after="160" w:line="259" w:lineRule="auto"/>
            </w:pPr>
          </w:p>
        </w:tc>
        <w:tc>
          <w:tcPr>
            <w:tcW w:w="576" w:type="dxa"/>
          </w:tcPr>
          <w:p w14:paraId="7B78C548" w14:textId="63C079AF" w:rsidR="000C212C" w:rsidRDefault="000C212C">
            <w:pPr>
              <w:spacing w:after="160" w:line="259" w:lineRule="auto"/>
            </w:pPr>
          </w:p>
        </w:tc>
        <w:tc>
          <w:tcPr>
            <w:tcW w:w="576" w:type="dxa"/>
          </w:tcPr>
          <w:p w14:paraId="633551FE" w14:textId="2E713666" w:rsidR="000C212C" w:rsidRDefault="00AD068C">
            <w:pPr>
              <w:spacing w:after="160" w:line="259" w:lineRule="auto"/>
            </w:pP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2577" behindDoc="0" locked="0" layoutInCell="1" allowOverlap="1" wp14:anchorId="3B293341" wp14:editId="171B0A02">
                      <wp:simplePos x="0" y="0"/>
                      <wp:positionH relativeFrom="column">
                        <wp:posOffset>250825</wp:posOffset>
                      </wp:positionH>
                      <wp:positionV relativeFrom="paragraph">
                        <wp:posOffset>4812855</wp:posOffset>
                      </wp:positionV>
                      <wp:extent cx="2914650" cy="2299335"/>
                      <wp:effectExtent l="0" t="0" r="0" b="5715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4650" cy="22993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39A7AE" w14:textId="142B274A" w:rsidR="00EC6454" w:rsidRPr="00EC6454" w:rsidRDefault="00EC6454" w:rsidP="00EC6454">
                                  <w:pPr>
                                    <w:spacing w:after="0"/>
                                    <w:rPr>
                                      <w:sz w:val="32"/>
                                    </w:rPr>
                                  </w:pPr>
                                  <w:r w:rsidRPr="00EC6454">
                                    <w:rPr>
                                      <w:b/>
                                      <w:sz w:val="28"/>
                                    </w:rPr>
                                    <w:t>Sample Block Island Week</w:t>
                                  </w:r>
                                </w:p>
                                <w:p w14:paraId="52A68550" w14:textId="77777777" w:rsidR="00EC6454" w:rsidRPr="00EC6454" w:rsidRDefault="00EC6454" w:rsidP="00EC6454">
                                  <w:pPr>
                                    <w:spacing w:after="0"/>
                                    <w:rPr>
                                      <w:sz w:val="24"/>
                                    </w:rPr>
                                  </w:pPr>
                                  <w:r w:rsidRPr="00EC6454">
                                    <w:rPr>
                                      <w:sz w:val="24"/>
                                    </w:rPr>
                                    <w:t>Day 1: Southport to Branford</w:t>
                                  </w:r>
                                </w:p>
                                <w:p w14:paraId="595536A9" w14:textId="5327A8A6" w:rsidR="00EC6454" w:rsidRDefault="00EC6454" w:rsidP="00EC6454">
                                  <w:pPr>
                                    <w:spacing w:after="0"/>
                                    <w:rPr>
                                      <w:sz w:val="24"/>
                                    </w:rPr>
                                  </w:pPr>
                                  <w:r w:rsidRPr="00EC6454">
                                    <w:rPr>
                                      <w:sz w:val="24"/>
                                    </w:rPr>
                                    <w:t xml:space="preserve">Day 2: Branford to </w:t>
                                  </w:r>
                                  <w:r w:rsidR="00AD068C">
                                    <w:rPr>
                                      <w:sz w:val="24"/>
                                    </w:rPr>
                                    <w:t>Mystic Seaport</w:t>
                                  </w:r>
                                </w:p>
                                <w:p w14:paraId="751B9A59" w14:textId="3ACD4455" w:rsidR="00AD068C" w:rsidRDefault="00AD068C" w:rsidP="00AD068C">
                                  <w:pPr>
                                    <w:spacing w:after="0"/>
                                    <w:rPr>
                                      <w:sz w:val="24"/>
                                    </w:rPr>
                                  </w:pPr>
                                  <w:r w:rsidRPr="00EC6454">
                                    <w:rPr>
                                      <w:sz w:val="24"/>
                                    </w:rPr>
                                    <w:t xml:space="preserve">Day </w:t>
                                  </w:r>
                                  <w:r>
                                    <w:rPr>
                                      <w:sz w:val="24"/>
                                    </w:rPr>
                                    <w:t>3</w:t>
                                  </w:r>
                                  <w:r w:rsidRPr="00EC6454">
                                    <w:rPr>
                                      <w:sz w:val="24"/>
                                    </w:rPr>
                                    <w:t xml:space="preserve">: </w:t>
                                  </w:r>
                                  <w:r w:rsidR="000D363A">
                                    <w:rPr>
                                      <w:sz w:val="24"/>
                                    </w:rPr>
                                    <w:t xml:space="preserve">Lay day at </w:t>
                                  </w:r>
                                  <w:r>
                                    <w:rPr>
                                      <w:sz w:val="24"/>
                                    </w:rPr>
                                    <w:t>Mystic Seaport</w:t>
                                  </w:r>
                                </w:p>
                                <w:p w14:paraId="351EE11D" w14:textId="0A474C45" w:rsidR="00EC6454" w:rsidRPr="00EC6454" w:rsidRDefault="00EC6454" w:rsidP="00EC6454">
                                  <w:pPr>
                                    <w:spacing w:after="0"/>
                                    <w:rPr>
                                      <w:sz w:val="24"/>
                                    </w:rPr>
                                  </w:pPr>
                                  <w:r w:rsidRPr="00EC6454">
                                    <w:rPr>
                                      <w:sz w:val="24"/>
                                    </w:rPr>
                                    <w:t xml:space="preserve">Day </w:t>
                                  </w:r>
                                  <w:r w:rsidR="00AD068C">
                                    <w:rPr>
                                      <w:sz w:val="24"/>
                                    </w:rPr>
                                    <w:t>4</w:t>
                                  </w:r>
                                  <w:r w:rsidRPr="00EC6454">
                                    <w:rPr>
                                      <w:sz w:val="24"/>
                                    </w:rPr>
                                    <w:t xml:space="preserve">: </w:t>
                                  </w:r>
                                  <w:r w:rsidR="00AD068C">
                                    <w:rPr>
                                      <w:sz w:val="24"/>
                                    </w:rPr>
                                    <w:t>Mystic</w:t>
                                  </w:r>
                                  <w:r w:rsidRPr="00EC6454">
                                    <w:rPr>
                                      <w:sz w:val="24"/>
                                    </w:rPr>
                                    <w:t xml:space="preserve"> to Block Island</w:t>
                                  </w:r>
                                </w:p>
                                <w:p w14:paraId="7CAEE8B4" w14:textId="48CAC062" w:rsidR="00EC6454" w:rsidRPr="00EC6454" w:rsidRDefault="00EC6454" w:rsidP="00EC6454">
                                  <w:pPr>
                                    <w:spacing w:after="0"/>
                                    <w:rPr>
                                      <w:sz w:val="24"/>
                                    </w:rPr>
                                  </w:pPr>
                                  <w:r w:rsidRPr="00EC6454">
                                    <w:rPr>
                                      <w:sz w:val="24"/>
                                    </w:rPr>
                                    <w:t xml:space="preserve">Day </w:t>
                                  </w:r>
                                  <w:r w:rsidR="00AD068C">
                                    <w:rPr>
                                      <w:sz w:val="24"/>
                                    </w:rPr>
                                    <w:t>5</w:t>
                                  </w:r>
                                  <w:r w:rsidRPr="00EC6454">
                                    <w:rPr>
                                      <w:sz w:val="24"/>
                                    </w:rPr>
                                    <w:t xml:space="preserve">: </w:t>
                                  </w:r>
                                  <w:r w:rsidR="00AD068C">
                                    <w:rPr>
                                      <w:sz w:val="24"/>
                                    </w:rPr>
                                    <w:t xml:space="preserve">Lay day </w:t>
                                  </w:r>
                                  <w:r>
                                    <w:rPr>
                                      <w:sz w:val="24"/>
                                    </w:rPr>
                                    <w:t>B</w:t>
                                  </w:r>
                                  <w:r w:rsidRPr="00EC6454">
                                    <w:rPr>
                                      <w:sz w:val="24"/>
                                    </w:rPr>
                                    <w:t>lock Island</w:t>
                                  </w:r>
                                </w:p>
                                <w:p w14:paraId="5D22330E" w14:textId="1ED5E336" w:rsidR="00EC6454" w:rsidRPr="00EC6454" w:rsidRDefault="00EC6454" w:rsidP="00EC6454">
                                  <w:pPr>
                                    <w:spacing w:after="0"/>
                                    <w:rPr>
                                      <w:sz w:val="24"/>
                                    </w:rPr>
                                  </w:pPr>
                                  <w:r w:rsidRPr="00EC6454">
                                    <w:rPr>
                                      <w:sz w:val="24"/>
                                    </w:rPr>
                                    <w:t xml:space="preserve">Day </w:t>
                                  </w:r>
                                  <w:r w:rsidR="00AD068C">
                                    <w:rPr>
                                      <w:sz w:val="24"/>
                                    </w:rPr>
                                    <w:t>6</w:t>
                                  </w:r>
                                  <w:r w:rsidRPr="00EC6454">
                                    <w:rPr>
                                      <w:sz w:val="24"/>
                                    </w:rPr>
                                    <w:t>: Block Island to US Coast Guard Academy (New London)</w:t>
                                  </w:r>
                                </w:p>
                                <w:p w14:paraId="040D8F0F" w14:textId="06098495" w:rsidR="00EC6454" w:rsidRPr="00EC6454" w:rsidRDefault="00EC6454" w:rsidP="00EC6454">
                                  <w:pPr>
                                    <w:spacing w:after="0"/>
                                    <w:rPr>
                                      <w:sz w:val="24"/>
                                    </w:rPr>
                                  </w:pPr>
                                  <w:r w:rsidRPr="00EC6454">
                                    <w:rPr>
                                      <w:sz w:val="24"/>
                                    </w:rPr>
                                    <w:t xml:space="preserve">Day </w:t>
                                  </w:r>
                                  <w:r w:rsidR="00AD068C">
                                    <w:rPr>
                                      <w:sz w:val="24"/>
                                    </w:rPr>
                                    <w:t>7</w:t>
                                  </w:r>
                                  <w:r w:rsidRPr="00EC6454">
                                    <w:rPr>
                                      <w:sz w:val="24"/>
                                    </w:rPr>
                                    <w:t>: New London to Milford</w:t>
                                  </w:r>
                                </w:p>
                                <w:p w14:paraId="1735E64D" w14:textId="29A6832A" w:rsidR="00EC6454" w:rsidRPr="00EC6454" w:rsidRDefault="00AD068C" w:rsidP="00EC6454">
                                  <w:pPr>
                                    <w:spacing w:after="0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Day 8</w:t>
                                  </w:r>
                                  <w:r w:rsidR="00EC6454" w:rsidRPr="00EC6454">
                                    <w:rPr>
                                      <w:sz w:val="24"/>
                                    </w:rPr>
                                    <w:t>: Milford to Southport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293341" id="Text Box 13" o:spid="_x0000_s1032" type="#_x0000_t202" style="position:absolute;margin-left:19.75pt;margin-top:378.95pt;width:229.5pt;height:181.05pt;z-index:25167257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" fillcolor="white [3201]" stroked="f" strokeweight=".5pt">
                      <v:textbox>
                        <w:txbxContent>
                          <w:p w14:paraId="7E39A7AE" w14:textId="142B274A" w:rsidR="00EC6454" w:rsidRPr="00EC6454" w:rsidRDefault="00EC6454" w:rsidP="00EC6454">
                            <w:pPr>
                              <w:spacing w:after="0"/>
                              <w:rPr>
                                <w:sz w:val="32"/>
                              </w:rPr>
                            </w:pPr>
                            <w:r w:rsidRPr="00EC6454">
                              <w:rPr>
                                <w:b/>
                                <w:sz w:val="28"/>
                              </w:rPr>
                              <w:t>Sample Block Island Week</w:t>
                            </w:r>
                          </w:p>
                          <w:p w14:paraId="52A68550" w14:textId="77777777" w:rsidR="00EC6454" w:rsidRPr="00EC6454" w:rsidRDefault="00EC6454" w:rsidP="00EC6454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EC6454">
                              <w:rPr>
                                <w:sz w:val="24"/>
                              </w:rPr>
                              <w:t>Day 1: Southport to Branford</w:t>
                            </w:r>
                          </w:p>
                          <w:p w14:paraId="595536A9" w14:textId="5327A8A6" w:rsidR="00EC6454" w:rsidRDefault="00EC6454" w:rsidP="00EC6454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EC6454">
                              <w:rPr>
                                <w:sz w:val="24"/>
                              </w:rPr>
                              <w:t xml:space="preserve">Day 2: Branford to </w:t>
                            </w:r>
                            <w:r w:rsidR="00AD068C">
                              <w:rPr>
                                <w:sz w:val="24"/>
                              </w:rPr>
                              <w:t>Mystic Seaport</w:t>
                            </w:r>
                          </w:p>
                          <w:p w14:paraId="751B9A59" w14:textId="3ACD4455" w:rsidR="00AD068C" w:rsidRDefault="00AD068C" w:rsidP="00AD068C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EC6454">
                              <w:rPr>
                                <w:sz w:val="24"/>
                              </w:rPr>
                              <w:t xml:space="preserve">Day </w:t>
                            </w:r>
                            <w:r>
                              <w:rPr>
                                <w:sz w:val="24"/>
                              </w:rPr>
                              <w:t>3</w:t>
                            </w:r>
                            <w:r w:rsidRPr="00EC6454">
                              <w:rPr>
                                <w:sz w:val="24"/>
                              </w:rPr>
                              <w:t xml:space="preserve">: </w:t>
                            </w:r>
                            <w:r w:rsidR="000D363A">
                              <w:rPr>
                                <w:sz w:val="24"/>
                              </w:rPr>
                              <w:t xml:space="preserve">Lay day at </w:t>
                            </w:r>
                            <w:r>
                              <w:rPr>
                                <w:sz w:val="24"/>
                              </w:rPr>
                              <w:t>Mystic Seaport</w:t>
                            </w:r>
                          </w:p>
                          <w:p w14:paraId="351EE11D" w14:textId="0A474C45" w:rsidR="00EC6454" w:rsidRPr="00EC6454" w:rsidRDefault="00EC6454" w:rsidP="00EC6454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EC6454">
                              <w:rPr>
                                <w:sz w:val="24"/>
                              </w:rPr>
                              <w:t xml:space="preserve">Day </w:t>
                            </w:r>
                            <w:r w:rsidR="00AD068C">
                              <w:rPr>
                                <w:sz w:val="24"/>
                              </w:rPr>
                              <w:t>4</w:t>
                            </w:r>
                            <w:r w:rsidRPr="00EC6454">
                              <w:rPr>
                                <w:sz w:val="24"/>
                              </w:rPr>
                              <w:t xml:space="preserve">: </w:t>
                            </w:r>
                            <w:r w:rsidR="00AD068C">
                              <w:rPr>
                                <w:sz w:val="24"/>
                              </w:rPr>
                              <w:t>Mystic</w:t>
                            </w:r>
                            <w:r w:rsidRPr="00EC6454">
                              <w:rPr>
                                <w:sz w:val="24"/>
                              </w:rPr>
                              <w:t xml:space="preserve"> to Block Island</w:t>
                            </w:r>
                          </w:p>
                          <w:p w14:paraId="7CAEE8B4" w14:textId="48CAC062" w:rsidR="00EC6454" w:rsidRPr="00EC6454" w:rsidRDefault="00EC6454" w:rsidP="00EC6454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EC6454">
                              <w:rPr>
                                <w:sz w:val="24"/>
                              </w:rPr>
                              <w:t xml:space="preserve">Day </w:t>
                            </w:r>
                            <w:r w:rsidR="00AD068C">
                              <w:rPr>
                                <w:sz w:val="24"/>
                              </w:rPr>
                              <w:t>5</w:t>
                            </w:r>
                            <w:r w:rsidRPr="00EC6454">
                              <w:rPr>
                                <w:sz w:val="24"/>
                              </w:rPr>
                              <w:t xml:space="preserve">: </w:t>
                            </w:r>
                            <w:r w:rsidR="00AD068C">
                              <w:rPr>
                                <w:sz w:val="24"/>
                              </w:rPr>
                              <w:t xml:space="preserve">Lay day </w:t>
                            </w:r>
                            <w:r>
                              <w:rPr>
                                <w:sz w:val="24"/>
                              </w:rPr>
                              <w:t>B</w:t>
                            </w:r>
                            <w:r w:rsidRPr="00EC6454">
                              <w:rPr>
                                <w:sz w:val="24"/>
                              </w:rPr>
                              <w:t>lock Island</w:t>
                            </w:r>
                          </w:p>
                          <w:p w14:paraId="5D22330E" w14:textId="1ED5E336" w:rsidR="00EC6454" w:rsidRPr="00EC6454" w:rsidRDefault="00EC6454" w:rsidP="00EC6454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EC6454">
                              <w:rPr>
                                <w:sz w:val="24"/>
                              </w:rPr>
                              <w:t xml:space="preserve">Day </w:t>
                            </w:r>
                            <w:r w:rsidR="00AD068C">
                              <w:rPr>
                                <w:sz w:val="24"/>
                              </w:rPr>
                              <w:t>6</w:t>
                            </w:r>
                            <w:r w:rsidRPr="00EC6454">
                              <w:rPr>
                                <w:sz w:val="24"/>
                              </w:rPr>
                              <w:t>: Block Island to US Coast Guard Academy (New London)</w:t>
                            </w:r>
                          </w:p>
                          <w:p w14:paraId="040D8F0F" w14:textId="06098495" w:rsidR="00EC6454" w:rsidRPr="00EC6454" w:rsidRDefault="00EC6454" w:rsidP="00EC6454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 w:rsidRPr="00EC6454">
                              <w:rPr>
                                <w:sz w:val="24"/>
                              </w:rPr>
                              <w:t xml:space="preserve">Day </w:t>
                            </w:r>
                            <w:r w:rsidR="00AD068C">
                              <w:rPr>
                                <w:sz w:val="24"/>
                              </w:rPr>
                              <w:t>7</w:t>
                            </w:r>
                            <w:r w:rsidRPr="00EC6454">
                              <w:rPr>
                                <w:sz w:val="24"/>
                              </w:rPr>
                              <w:t>: New London to Milford</w:t>
                            </w:r>
                          </w:p>
                          <w:p w14:paraId="1735E64D" w14:textId="29A6832A" w:rsidR="00EC6454" w:rsidRPr="00EC6454" w:rsidRDefault="00AD068C" w:rsidP="00EC6454">
                            <w:pPr>
                              <w:spacing w:after="0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Day 8</w:t>
                            </w:r>
                            <w:r w:rsidR="00EC6454" w:rsidRPr="00EC6454">
                              <w:rPr>
                                <w:sz w:val="24"/>
                              </w:rPr>
                              <w:t>: Milford to Southport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eastAsia="en-US"/>
              </w:rPr>
              <w:drawing>
                <wp:anchor distT="0" distB="0" distL="114300" distR="114300" simplePos="0" relativeHeight="251666433" behindDoc="0" locked="0" layoutInCell="1" allowOverlap="1" wp14:anchorId="5271822B" wp14:editId="717EF641">
                  <wp:simplePos x="0" y="0"/>
                  <wp:positionH relativeFrom="column">
                    <wp:posOffset>240665</wp:posOffset>
                  </wp:positionH>
                  <wp:positionV relativeFrom="paragraph">
                    <wp:posOffset>3088830</wp:posOffset>
                  </wp:positionV>
                  <wp:extent cx="2791460" cy="1569720"/>
                  <wp:effectExtent l="0" t="0" r="8890" b="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460" cy="1569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57215" behindDoc="0" locked="0" layoutInCell="1" allowOverlap="1" wp14:anchorId="70CD78F6" wp14:editId="6312E457">
                      <wp:simplePos x="0" y="0"/>
                      <wp:positionH relativeFrom="column">
                        <wp:posOffset>230505</wp:posOffset>
                      </wp:positionH>
                      <wp:positionV relativeFrom="paragraph">
                        <wp:posOffset>453580</wp:posOffset>
                      </wp:positionV>
                      <wp:extent cx="2914650" cy="2604135"/>
                      <wp:effectExtent l="0" t="0" r="0" b="5715"/>
                      <wp:wrapNone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14650" cy="26041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B684373" w14:textId="2FF52F6D" w:rsidR="00A273F3" w:rsidRPr="00102621" w:rsidRDefault="00A273F3" w:rsidP="00F95ECE">
                                  <w:pPr>
                                    <w:rPr>
                                      <w:rFonts w:ascii="Arial" w:eastAsia="Times New Roman" w:hAnsi="Arial" w:cs="Arial"/>
                                      <w:color w:val="333333"/>
                                      <w:sz w:val="24"/>
                                      <w:szCs w:val="26"/>
                                      <w:shd w:val="clear" w:color="auto" w:fill="FFFFFF"/>
                                    </w:rPr>
                                  </w:pPr>
                                  <w:r w:rsidRPr="00102621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 xml:space="preserve">We meet weekly 12 months of the year.  In the fall and winter months we </w:t>
                                  </w:r>
                                  <w:r w:rsidR="000D363A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>focus</w:t>
                                  </w:r>
                                  <w:r w:rsidRPr="00102621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 xml:space="preserve"> on </w:t>
                                  </w:r>
                                  <w:r w:rsidR="000D363A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>seamanship</w:t>
                                  </w:r>
                                  <w:r w:rsidR="004965A7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 xml:space="preserve"> skills</w:t>
                                  </w:r>
                                  <w:r w:rsidR="000D363A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>, practice navigation, learn about safety</w:t>
                                  </w:r>
                                  <w:r w:rsidR="004965A7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>. In the spring we do hands-</w:t>
                                  </w:r>
                                  <w:r w:rsidRPr="00102621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>on boat maintenance and prepare for the boating season</w:t>
                                  </w:r>
                                  <w:r w:rsidR="004965A7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>. D</w:t>
                                  </w:r>
                                  <w:r w:rsidRPr="00102621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>uring the summer we put it all together and sail aboard our 40-foot sailboat</w:t>
                                  </w:r>
                                  <w:r w:rsidR="000D363A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 xml:space="preserve"> “</w:t>
                                  </w:r>
                                  <w:r w:rsidRPr="00102621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>The Resolution</w:t>
                                  </w:r>
                                  <w:r w:rsidR="000D363A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>”</w:t>
                                  </w:r>
                                  <w:r w:rsidRPr="00102621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 xml:space="preserve"> to various ports of call in</w:t>
                                  </w:r>
                                  <w:r w:rsidR="004965A7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 xml:space="preserve"> the</w:t>
                                  </w:r>
                                  <w:r w:rsidRPr="00102621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 xml:space="preserve"> Long Island Sound</w:t>
                                  </w:r>
                                  <w:r w:rsidR="004965A7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>,</w:t>
                                  </w:r>
                                  <w:r w:rsidRPr="00102621">
                                    <w:rPr>
                                      <w:noProof/>
                                      <w:sz w:val="24"/>
                                      <w:lang w:eastAsia="en-US"/>
                                    </w:rPr>
                                    <w:t xml:space="preserve"> all the way to Block Island and Martha’s Vineyard.</w:t>
                                  </w:r>
                                </w:p>
                                <w:p w14:paraId="118234F8" w14:textId="77777777" w:rsidR="00A273F3" w:rsidRPr="00102621" w:rsidRDefault="00A273F3">
                                  <w:pPr>
                                    <w:rPr>
                                      <w:sz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CD78F6" id="Text Box 6" o:spid="_x0000_s1033" type="#_x0000_t202" style="position:absolute;margin-left:18.15pt;margin-top:35.7pt;width:229.5pt;height:205.0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" fillcolor="white [3201]" stroked="f" strokeweight=".5pt">
                      <v:textbox>
                        <w:txbxContent>
                          <w:p w14:paraId="0B684373" w14:textId="2FF52F6D" w:rsidR="00A273F3" w:rsidRPr="00102621" w:rsidRDefault="00A273F3" w:rsidP="00F95ECE">
                            <w:pPr>
                              <w:rPr>
                                <w:rFonts w:ascii="Arial" w:eastAsia="Times New Roman" w:hAnsi="Arial" w:cs="Arial"/>
                                <w:color w:val="333333"/>
                                <w:sz w:val="24"/>
                                <w:szCs w:val="26"/>
                                <w:shd w:val="clear" w:color="auto" w:fill="FFFFFF"/>
                              </w:rPr>
                            </w:pPr>
                            <w:r w:rsidRPr="00102621">
                              <w:rPr>
                                <w:noProof/>
                                <w:sz w:val="24"/>
                                <w:lang w:eastAsia="en-US"/>
                              </w:rPr>
                              <w:t xml:space="preserve">We meet weekly 12 months of the year.  In the fall and winter months we </w:t>
                            </w:r>
                            <w:r w:rsidR="000D363A">
                              <w:rPr>
                                <w:noProof/>
                                <w:sz w:val="24"/>
                                <w:lang w:eastAsia="en-US"/>
                              </w:rPr>
                              <w:t>focus</w:t>
                            </w:r>
                            <w:r w:rsidRPr="00102621">
                              <w:rPr>
                                <w:noProof/>
                                <w:sz w:val="24"/>
                                <w:lang w:eastAsia="en-US"/>
                              </w:rPr>
                              <w:t xml:space="preserve"> on </w:t>
                            </w:r>
                            <w:r w:rsidR="000D363A">
                              <w:rPr>
                                <w:noProof/>
                                <w:sz w:val="24"/>
                                <w:lang w:eastAsia="en-US"/>
                              </w:rPr>
                              <w:t>seamanship</w:t>
                            </w:r>
                            <w:r w:rsidR="004965A7">
                              <w:rPr>
                                <w:noProof/>
                                <w:sz w:val="24"/>
                                <w:lang w:eastAsia="en-US"/>
                              </w:rPr>
                              <w:t xml:space="preserve"> skills</w:t>
                            </w:r>
                            <w:r w:rsidR="000D363A">
                              <w:rPr>
                                <w:noProof/>
                                <w:sz w:val="24"/>
                                <w:lang w:eastAsia="en-US"/>
                              </w:rPr>
                              <w:t>, practice navigation, learn about safety</w:t>
                            </w:r>
                            <w:r w:rsidR="004965A7">
                              <w:rPr>
                                <w:noProof/>
                                <w:sz w:val="24"/>
                                <w:lang w:eastAsia="en-US"/>
                              </w:rPr>
                              <w:t>. In the spring we do hands-</w:t>
                            </w:r>
                            <w:r w:rsidRPr="00102621">
                              <w:rPr>
                                <w:noProof/>
                                <w:sz w:val="24"/>
                                <w:lang w:eastAsia="en-US"/>
                              </w:rPr>
                              <w:t>on boat maintenance and prepare for the boating season</w:t>
                            </w:r>
                            <w:r w:rsidR="004965A7">
                              <w:rPr>
                                <w:noProof/>
                                <w:sz w:val="24"/>
                                <w:lang w:eastAsia="en-US"/>
                              </w:rPr>
                              <w:t>. D</w:t>
                            </w:r>
                            <w:r w:rsidRPr="00102621">
                              <w:rPr>
                                <w:noProof/>
                                <w:sz w:val="24"/>
                                <w:lang w:eastAsia="en-US"/>
                              </w:rPr>
                              <w:t>uring the summer we put it all together and sail aboard our 40-foot sailboat</w:t>
                            </w:r>
                            <w:r w:rsidR="000D363A">
                              <w:rPr>
                                <w:noProof/>
                                <w:sz w:val="24"/>
                                <w:lang w:eastAsia="en-US"/>
                              </w:rPr>
                              <w:t xml:space="preserve"> “</w:t>
                            </w:r>
                            <w:r w:rsidRPr="00102621">
                              <w:rPr>
                                <w:noProof/>
                                <w:sz w:val="24"/>
                                <w:lang w:eastAsia="en-US"/>
                              </w:rPr>
                              <w:t>The Resolution</w:t>
                            </w:r>
                            <w:r w:rsidR="000D363A">
                              <w:rPr>
                                <w:noProof/>
                                <w:sz w:val="24"/>
                                <w:lang w:eastAsia="en-US"/>
                              </w:rPr>
                              <w:t>”</w:t>
                            </w:r>
                            <w:r w:rsidRPr="00102621">
                              <w:rPr>
                                <w:noProof/>
                                <w:sz w:val="24"/>
                                <w:lang w:eastAsia="en-US"/>
                              </w:rPr>
                              <w:t xml:space="preserve"> to various ports of call in</w:t>
                            </w:r>
                            <w:r w:rsidR="004965A7">
                              <w:rPr>
                                <w:noProof/>
                                <w:sz w:val="24"/>
                                <w:lang w:eastAsia="en-US"/>
                              </w:rPr>
                              <w:t xml:space="preserve"> the</w:t>
                            </w:r>
                            <w:r w:rsidRPr="00102621">
                              <w:rPr>
                                <w:noProof/>
                                <w:sz w:val="24"/>
                                <w:lang w:eastAsia="en-US"/>
                              </w:rPr>
                              <w:t xml:space="preserve"> Long Island Sound</w:t>
                            </w:r>
                            <w:r w:rsidR="004965A7">
                              <w:rPr>
                                <w:noProof/>
                                <w:sz w:val="24"/>
                                <w:lang w:eastAsia="en-US"/>
                              </w:rPr>
                              <w:t>,</w:t>
                            </w:r>
                            <w:r w:rsidRPr="00102621">
                              <w:rPr>
                                <w:noProof/>
                                <w:sz w:val="24"/>
                                <w:lang w:eastAsia="en-US"/>
                              </w:rPr>
                              <w:t xml:space="preserve"> all the way to Block Island and Martha’s Vineyard.</w:t>
                            </w:r>
                          </w:p>
                          <w:p w14:paraId="118234F8" w14:textId="77777777" w:rsidR="00A273F3" w:rsidRPr="00102621" w:rsidRDefault="00A273F3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176" w:type="dxa"/>
          </w:tcPr>
          <w:tbl>
            <w:tblPr>
              <w:tblStyle w:val="TableLayout"/>
              <w:tblW w:w="4230" w:type="dxa"/>
              <w:tblInd w:w="162" w:type="dxa"/>
              <w:tblLayout w:type="fixed"/>
              <w:tblLook w:val="04A0" w:firstRow="1" w:lastRow="0" w:firstColumn="1" w:lastColumn="0" w:noHBand="0" w:noVBand="1"/>
            </w:tblPr>
            <w:tblGrid>
              <w:gridCol w:w="4230"/>
            </w:tblGrid>
            <w:tr w:rsidR="000C212C" w14:paraId="69C864A3" w14:textId="77777777" w:rsidTr="00F95ECE">
              <w:trPr>
                <w:trHeight w:hRule="exact" w:val="11160"/>
              </w:trPr>
              <w:tc>
                <w:tcPr>
                  <w:tcW w:w="5000" w:type="pct"/>
                </w:tcPr>
                <w:p w14:paraId="4DA74C87" w14:textId="42182668" w:rsidR="00964078" w:rsidRPr="00102621" w:rsidRDefault="00102621" w:rsidP="00102621">
                  <w:pPr>
                    <w:pStyle w:val="Heading2"/>
                    <w:spacing w:before="180"/>
                    <w:outlineLvl w:val="1"/>
                    <w:rPr>
                      <w:b/>
                    </w:rPr>
                  </w:pPr>
                  <w:r>
                    <w:rPr>
                      <w:b/>
                    </w:rPr>
                    <w:t>Our Program</w:t>
                  </w:r>
                  <w:r w:rsidR="000A5E1E" w:rsidRPr="000A5E1E">
                    <w:rPr>
                      <w:b/>
                    </w:rPr>
                    <w:t>:</w:t>
                  </w:r>
                  <w:r w:rsidR="00964078" w:rsidRPr="001515E1">
                    <w:rPr>
                      <w:rFonts w:asciiTheme="minorHAnsi" w:eastAsiaTheme="minorHAnsi" w:hAnsiTheme="minorHAnsi" w:cstheme="minorBidi"/>
                      <w:noProof/>
                      <w:color w:val="17406D" w:themeColor="text2"/>
                      <w:sz w:val="32"/>
                      <w:lang w:eastAsia="en-US"/>
                    </w:rPr>
                    <w:t xml:space="preserve"> </w:t>
                  </w:r>
                </w:p>
                <w:p w14:paraId="626B5ACC" w14:textId="13C24E85" w:rsidR="00075568" w:rsidRDefault="00075568" w:rsidP="00075568">
                  <w:pPr>
                    <w:rPr>
                      <w:lang w:eastAsia="en-US"/>
                    </w:rPr>
                  </w:pPr>
                </w:p>
                <w:p w14:paraId="1E6E8D15" w14:textId="44D0A24D" w:rsidR="00075568" w:rsidRDefault="00075568" w:rsidP="00075568">
                  <w:pPr>
                    <w:rPr>
                      <w:lang w:eastAsia="en-US"/>
                    </w:rPr>
                  </w:pPr>
                </w:p>
                <w:p w14:paraId="7F6D007D" w14:textId="3D259796" w:rsidR="00E757ED" w:rsidRDefault="00E757ED" w:rsidP="00075568">
                  <w:pPr>
                    <w:rPr>
                      <w:lang w:eastAsia="en-US"/>
                    </w:rPr>
                  </w:pPr>
                </w:p>
                <w:p w14:paraId="7CC82AFC" w14:textId="6C752971" w:rsidR="00E757ED" w:rsidRDefault="00E757ED" w:rsidP="00075568">
                  <w:pPr>
                    <w:rPr>
                      <w:lang w:eastAsia="en-US"/>
                    </w:rPr>
                  </w:pPr>
                </w:p>
                <w:p w14:paraId="054C9A6F" w14:textId="5A6CBC93" w:rsidR="00E757ED" w:rsidRDefault="00E757ED" w:rsidP="00075568">
                  <w:pPr>
                    <w:rPr>
                      <w:lang w:eastAsia="en-US"/>
                    </w:rPr>
                  </w:pPr>
                </w:p>
                <w:p w14:paraId="10472644" w14:textId="131F2274" w:rsidR="00E757ED" w:rsidRPr="00075568" w:rsidRDefault="00E757ED" w:rsidP="00075568">
                  <w:pPr>
                    <w:rPr>
                      <w:lang w:eastAsia="en-US"/>
                    </w:rPr>
                  </w:pPr>
                </w:p>
                <w:p w14:paraId="52B58ED5" w14:textId="24760F4F" w:rsidR="00076E58" w:rsidRDefault="00076E58" w:rsidP="00935079">
                  <w:pPr>
                    <w:spacing w:after="200" w:line="264" w:lineRule="auto"/>
                    <w:rPr>
                      <w:noProof/>
                      <w:lang w:eastAsia="en-US"/>
                    </w:rPr>
                  </w:pPr>
                </w:p>
                <w:p w14:paraId="1A356017" w14:textId="120FF27B" w:rsidR="00076E58" w:rsidRDefault="00076E58" w:rsidP="00935079">
                  <w:pPr>
                    <w:spacing w:after="200" w:line="264" w:lineRule="auto"/>
                    <w:rPr>
                      <w:noProof/>
                      <w:lang w:eastAsia="en-US"/>
                    </w:rPr>
                  </w:pPr>
                </w:p>
                <w:p w14:paraId="0CB41C9D" w14:textId="7A4A732C" w:rsidR="00076E58" w:rsidRDefault="00076E58" w:rsidP="00935079">
                  <w:pPr>
                    <w:spacing w:after="200" w:line="264" w:lineRule="auto"/>
                    <w:rPr>
                      <w:noProof/>
                      <w:lang w:eastAsia="en-US"/>
                    </w:rPr>
                  </w:pPr>
                </w:p>
                <w:p w14:paraId="74BA66BC" w14:textId="244293A6" w:rsidR="00076E58" w:rsidRDefault="00076E58" w:rsidP="00935079">
                  <w:pPr>
                    <w:spacing w:after="200" w:line="264" w:lineRule="auto"/>
                    <w:rPr>
                      <w:noProof/>
                      <w:lang w:eastAsia="en-US"/>
                    </w:rPr>
                  </w:pPr>
                </w:p>
                <w:p w14:paraId="2E0420E0" w14:textId="4E13769E" w:rsidR="00076E58" w:rsidRDefault="00076E58" w:rsidP="00935079">
                  <w:pPr>
                    <w:spacing w:after="200" w:line="264" w:lineRule="auto"/>
                    <w:rPr>
                      <w:noProof/>
                      <w:lang w:eastAsia="en-US"/>
                    </w:rPr>
                  </w:pPr>
                </w:p>
                <w:p w14:paraId="6F6DFE79" w14:textId="003C901C" w:rsidR="00076E58" w:rsidRPr="00076E58" w:rsidRDefault="00076E58" w:rsidP="00076E58">
                  <w:pPr>
                    <w:pStyle w:val="Heading2"/>
                    <w:pBdr>
                      <w:bottom w:val="none" w:sz="0" w:space="0" w:color="auto"/>
                    </w:pBdr>
                    <w:spacing w:before="180"/>
                    <w:outlineLvl w:val="1"/>
                  </w:pPr>
                </w:p>
              </w:tc>
            </w:tr>
            <w:tr w:rsidR="000C212C" w14:paraId="1DBE2935" w14:textId="77777777" w:rsidTr="00F95ECE">
              <w:trPr>
                <w:trHeight w:hRule="exact" w:val="288"/>
              </w:trPr>
              <w:tc>
                <w:tcPr>
                  <w:tcW w:w="5000" w:type="pct"/>
                </w:tcPr>
                <w:p w14:paraId="47C9A4A5" w14:textId="6E4420E9" w:rsidR="000C212C" w:rsidRDefault="000C212C"/>
              </w:tc>
            </w:tr>
            <w:tr w:rsidR="000C212C" w14:paraId="58F24CD4" w14:textId="77777777" w:rsidTr="00F95ECE">
              <w:trPr>
                <w:trHeight w:hRule="exact" w:val="3168"/>
              </w:trPr>
              <w:tc>
                <w:tcPr>
                  <w:tcW w:w="5000" w:type="pct"/>
                </w:tcPr>
                <w:p w14:paraId="233F92DF" w14:textId="6EB8DC51" w:rsidR="000C212C" w:rsidRDefault="000C212C">
                  <w:pPr>
                    <w:spacing w:after="200" w:line="264" w:lineRule="auto"/>
                  </w:pPr>
                </w:p>
              </w:tc>
            </w:tr>
          </w:tbl>
          <w:p w14:paraId="627A365B" w14:textId="2671C424" w:rsidR="000C212C" w:rsidRDefault="000C212C">
            <w:pPr>
              <w:spacing w:after="160" w:line="259" w:lineRule="auto"/>
            </w:pPr>
          </w:p>
        </w:tc>
        <w:tc>
          <w:tcPr>
            <w:tcW w:w="576" w:type="dxa"/>
          </w:tcPr>
          <w:p w14:paraId="05843CFE" w14:textId="77777777" w:rsidR="000C212C" w:rsidRDefault="000C212C">
            <w:pPr>
              <w:spacing w:after="160" w:line="259" w:lineRule="auto"/>
            </w:pPr>
          </w:p>
        </w:tc>
        <w:tc>
          <w:tcPr>
            <w:tcW w:w="576" w:type="dxa"/>
          </w:tcPr>
          <w:p w14:paraId="3D24A062" w14:textId="77777777" w:rsidR="000C212C" w:rsidRDefault="000C212C">
            <w:pPr>
              <w:spacing w:after="160" w:line="259" w:lineRule="auto"/>
            </w:pPr>
          </w:p>
        </w:tc>
        <w:tc>
          <w:tcPr>
            <w:tcW w:w="4032" w:type="dxa"/>
          </w:tcPr>
          <w:tbl>
            <w:tblPr>
              <w:tblStyle w:val="TableLayout"/>
              <w:tblW w:w="5000" w:type="pct"/>
              <w:tblLayout w:type="fixed"/>
              <w:tblLook w:val="04A0" w:firstRow="1" w:lastRow="0" w:firstColumn="1" w:lastColumn="0" w:noHBand="0" w:noVBand="1"/>
            </w:tblPr>
            <w:tblGrid>
              <w:gridCol w:w="4032"/>
            </w:tblGrid>
            <w:tr w:rsidR="000C212C" w14:paraId="6F9F975D" w14:textId="77777777" w:rsidTr="67BF3031">
              <w:trPr>
                <w:trHeight w:hRule="exact" w:val="7344"/>
              </w:trPr>
              <w:tc>
                <w:tcPr>
                  <w:tcW w:w="5000" w:type="pct"/>
                  <w:tcBorders>
                    <w:bottom w:val="single" w:sz="4" w:space="0" w:color="auto"/>
                  </w:tcBorders>
                </w:tcPr>
                <w:p w14:paraId="4129ADB6" w14:textId="7B605ABC" w:rsidR="00935079" w:rsidRDefault="00E43775" w:rsidP="00935079">
                  <w:pPr>
                    <w:pStyle w:val="Heading2"/>
                    <w:pBdr>
                      <w:bottom w:val="single" w:sz="4" w:space="1" w:color="auto"/>
                    </w:pBdr>
                    <w:spacing w:before="180"/>
                    <w:outlineLvl w:val="1"/>
                  </w:pPr>
                  <w:r>
                    <w:t>Entry Requirements</w:t>
                  </w:r>
                  <w:r w:rsidR="00935079">
                    <w:t xml:space="preserve"> </w:t>
                  </w:r>
                </w:p>
                <w:p w14:paraId="2EE19583" w14:textId="602F462C" w:rsidR="008574D5" w:rsidRDefault="00040FDB" w:rsidP="000A5E1E">
                  <w:pPr>
                    <w:spacing w:after="200" w:line="264" w:lineRule="auto"/>
                    <w:rPr>
                      <w:noProof/>
                      <w:sz w:val="28"/>
                      <w:lang w:eastAsia="en-US"/>
                    </w:rPr>
                  </w:pPr>
                  <w:r>
                    <w:rPr>
                      <w:noProof/>
                      <w:sz w:val="28"/>
                      <w:lang w:eastAsia="en-US"/>
                    </w:rPr>
                    <w:t>A</w:t>
                  </w:r>
                  <w:r w:rsidR="000A5E1E" w:rsidRPr="008574D5">
                    <w:rPr>
                      <w:noProof/>
                      <w:sz w:val="28"/>
                      <w:lang w:eastAsia="en-US"/>
                    </w:rPr>
                    <w:t xml:space="preserve">t least 14 years </w:t>
                  </w:r>
                  <w:r>
                    <w:rPr>
                      <w:noProof/>
                      <w:sz w:val="28"/>
                      <w:lang w:eastAsia="en-US"/>
                    </w:rPr>
                    <w:t>of age</w:t>
                  </w:r>
                  <w:r w:rsidR="000A5E1E" w:rsidRPr="008574D5">
                    <w:rPr>
                      <w:noProof/>
                      <w:sz w:val="28"/>
                      <w:lang w:eastAsia="en-US"/>
                    </w:rPr>
                    <w:t xml:space="preserve"> </w:t>
                  </w:r>
                </w:p>
                <w:p w14:paraId="78E69E55" w14:textId="2468208D" w:rsidR="000A5E1E" w:rsidRPr="008574D5" w:rsidRDefault="000A5E1E" w:rsidP="000A5E1E">
                  <w:pPr>
                    <w:spacing w:after="200" w:line="264" w:lineRule="auto"/>
                    <w:rPr>
                      <w:noProof/>
                      <w:sz w:val="28"/>
                      <w:lang w:eastAsia="en-US"/>
                    </w:rPr>
                  </w:pPr>
                  <w:r w:rsidRPr="008574D5">
                    <w:rPr>
                      <w:noProof/>
                      <w:sz w:val="28"/>
                      <w:lang w:eastAsia="en-US"/>
                    </w:rPr>
                    <w:t>OR</w:t>
                  </w:r>
                  <w:r w:rsidR="008574D5">
                    <w:rPr>
                      <w:noProof/>
                      <w:sz w:val="28"/>
                      <w:lang w:eastAsia="en-US"/>
                    </w:rPr>
                    <w:t>…</w:t>
                  </w:r>
                </w:p>
                <w:p w14:paraId="1FE29026" w14:textId="7CC5512E" w:rsidR="000C212C" w:rsidRPr="008574D5" w:rsidRDefault="00040FDB" w:rsidP="000A5E1E">
                  <w:pPr>
                    <w:spacing w:after="200" w:line="264" w:lineRule="auto"/>
                    <w:rPr>
                      <w:noProof/>
                      <w:sz w:val="28"/>
                      <w:lang w:eastAsia="en-US"/>
                    </w:rPr>
                  </w:pPr>
                  <w:r>
                    <w:rPr>
                      <w:noProof/>
                      <w:sz w:val="28"/>
                      <w:lang w:eastAsia="en-US"/>
                    </w:rPr>
                    <w:t>Graduation from</w:t>
                  </w:r>
                  <w:r w:rsidR="000A5E1E" w:rsidRPr="008574D5">
                    <w:rPr>
                      <w:noProof/>
                      <w:sz w:val="28"/>
                      <w:lang w:eastAsia="en-US"/>
                    </w:rPr>
                    <w:t xml:space="preserve"> 8</w:t>
                  </w:r>
                  <w:r w:rsidR="000A5E1E" w:rsidRPr="008574D5">
                    <w:rPr>
                      <w:noProof/>
                      <w:sz w:val="28"/>
                      <w:vertAlign w:val="superscript"/>
                      <w:lang w:eastAsia="en-US"/>
                    </w:rPr>
                    <w:t>th</w:t>
                  </w:r>
                  <w:r w:rsidR="000A5E1E" w:rsidRPr="008574D5">
                    <w:rPr>
                      <w:noProof/>
                      <w:sz w:val="28"/>
                      <w:lang w:eastAsia="en-US"/>
                    </w:rPr>
                    <w:t xml:space="preserve"> grade</w:t>
                  </w:r>
                </w:p>
                <w:p w14:paraId="14C650B5" w14:textId="77777777" w:rsidR="000A5E1E" w:rsidRDefault="000A5E1E" w:rsidP="000A5E1E">
                  <w:pPr>
                    <w:spacing w:after="200" w:line="264" w:lineRule="auto"/>
                    <w:rPr>
                      <w:noProof/>
                      <w:lang w:eastAsia="en-US"/>
                    </w:rPr>
                  </w:pPr>
                </w:p>
                <w:p w14:paraId="1712EC26" w14:textId="52CB905A" w:rsidR="000A5E1E" w:rsidRPr="002D5576" w:rsidRDefault="008574D5" w:rsidP="002D5576">
                  <w:pPr>
                    <w:pStyle w:val="Heading2"/>
                    <w:pBdr>
                      <w:bottom w:val="single" w:sz="4" w:space="1" w:color="auto"/>
                    </w:pBdr>
                    <w:spacing w:before="180"/>
                    <w:outlineLvl w:val="1"/>
                  </w:pPr>
                  <w:r w:rsidRPr="002D5576">
                    <w:t>Cost:</w:t>
                  </w:r>
                </w:p>
                <w:p w14:paraId="070C6D01" w14:textId="397DEC5E" w:rsidR="008574D5" w:rsidRPr="008574D5" w:rsidRDefault="008574D5" w:rsidP="000A5E1E">
                  <w:pPr>
                    <w:spacing w:after="200" w:line="264" w:lineRule="auto"/>
                    <w:rPr>
                      <w:noProof/>
                      <w:sz w:val="28"/>
                      <w:lang w:eastAsia="en-US"/>
                    </w:rPr>
                  </w:pPr>
                  <w:r w:rsidRPr="008574D5">
                    <w:rPr>
                      <w:noProof/>
                      <w:sz w:val="28"/>
                      <w:lang w:eastAsia="en-US"/>
                    </w:rPr>
                    <w:t xml:space="preserve">$100 per year </w:t>
                  </w:r>
                </w:p>
                <w:p w14:paraId="49B5924B" w14:textId="616DFD10" w:rsidR="008574D5" w:rsidRPr="008574D5" w:rsidRDefault="008574D5" w:rsidP="000A5E1E">
                  <w:pPr>
                    <w:spacing w:after="200" w:line="264" w:lineRule="auto"/>
                    <w:rPr>
                      <w:noProof/>
                      <w:sz w:val="28"/>
                      <w:lang w:eastAsia="en-US"/>
                    </w:rPr>
                  </w:pPr>
                  <w:r w:rsidRPr="008574D5">
                    <w:rPr>
                      <w:noProof/>
                      <w:sz w:val="28"/>
                      <w:lang w:eastAsia="en-US"/>
                    </w:rPr>
                    <w:t>Approxiametly $75</w:t>
                  </w:r>
                  <w:r w:rsidR="00040FDB">
                    <w:rPr>
                      <w:noProof/>
                      <w:sz w:val="28"/>
                      <w:lang w:eastAsia="en-US"/>
                    </w:rPr>
                    <w:t xml:space="preserve"> one time cost</w:t>
                  </w:r>
                  <w:r w:rsidR="00C929DD">
                    <w:rPr>
                      <w:noProof/>
                      <w:sz w:val="28"/>
                      <w:lang w:eastAsia="en-US"/>
                    </w:rPr>
                    <w:t xml:space="preserve"> for uniforms </w:t>
                  </w:r>
                  <w:r w:rsidRPr="008574D5">
                    <w:rPr>
                      <w:noProof/>
                      <w:sz w:val="28"/>
                      <w:lang w:eastAsia="en-US"/>
                    </w:rPr>
                    <w:t>etc.</w:t>
                  </w:r>
                </w:p>
                <w:p w14:paraId="342D1B31" w14:textId="77777777" w:rsidR="008574D5" w:rsidRPr="008574D5" w:rsidRDefault="008574D5" w:rsidP="000A5E1E">
                  <w:pPr>
                    <w:spacing w:after="200" w:line="264" w:lineRule="auto"/>
                    <w:rPr>
                      <w:noProof/>
                      <w:sz w:val="28"/>
                      <w:lang w:eastAsia="en-US"/>
                    </w:rPr>
                  </w:pPr>
                  <w:r w:rsidRPr="008574D5">
                    <w:rPr>
                      <w:noProof/>
                      <w:sz w:val="28"/>
                      <w:lang w:eastAsia="en-US"/>
                    </w:rPr>
                    <w:t>Day sails are at no cost</w:t>
                  </w:r>
                </w:p>
                <w:p w14:paraId="567FAEC3" w14:textId="51A828D1" w:rsidR="008574D5" w:rsidRPr="008574D5" w:rsidRDefault="008574D5" w:rsidP="000A5E1E">
                  <w:pPr>
                    <w:spacing w:after="200" w:line="264" w:lineRule="auto"/>
                    <w:rPr>
                      <w:noProof/>
                      <w:sz w:val="28"/>
                      <w:lang w:eastAsia="en-US"/>
                    </w:rPr>
                  </w:pPr>
                  <w:r w:rsidRPr="008574D5">
                    <w:rPr>
                      <w:noProof/>
                      <w:sz w:val="28"/>
                      <w:lang w:eastAsia="en-US"/>
                    </w:rPr>
                    <w:t xml:space="preserve">Overnight trips and long cruises have </w:t>
                  </w:r>
                  <w:r>
                    <w:rPr>
                      <w:noProof/>
                      <w:sz w:val="28"/>
                      <w:lang w:eastAsia="en-US"/>
                    </w:rPr>
                    <w:t>fees based on trip destination and duration</w:t>
                  </w:r>
                </w:p>
                <w:p w14:paraId="76F9FE59" w14:textId="51C0BAAD" w:rsidR="000A5E1E" w:rsidRDefault="000A5E1E" w:rsidP="000A5E1E">
                  <w:pPr>
                    <w:spacing w:after="200" w:line="264" w:lineRule="auto"/>
                    <w:rPr>
                      <w:noProof/>
                      <w:lang w:eastAsia="en-US"/>
                    </w:rPr>
                  </w:pPr>
                </w:p>
              </w:tc>
            </w:tr>
            <w:tr w:rsidR="000C212C" w14:paraId="0EF9CECE" w14:textId="77777777" w:rsidTr="67BF3031">
              <w:trPr>
                <w:trHeight w:hRule="exact" w:val="288"/>
              </w:trPr>
              <w:tc>
                <w:tcPr>
                  <w:tcW w:w="5000" w:type="pct"/>
                  <w:tcBorders>
                    <w:top w:val="single" w:sz="4" w:space="0" w:color="auto"/>
                  </w:tcBorders>
                </w:tcPr>
                <w:p w14:paraId="587EAE83" w14:textId="77777777" w:rsidR="000C212C" w:rsidRDefault="000C212C"/>
              </w:tc>
            </w:tr>
            <w:tr w:rsidR="000C212C" w14:paraId="504AF889" w14:textId="77777777" w:rsidTr="67BF3031">
              <w:trPr>
                <w:trHeight w:hRule="exact" w:val="3339"/>
              </w:trPr>
              <w:tc>
                <w:tcPr>
                  <w:tcW w:w="5000" w:type="pct"/>
                  <w:shd w:val="clear" w:color="auto" w:fill="0F6FC6" w:themeFill="accent1"/>
                </w:tcPr>
                <w:p w14:paraId="207F67F0" w14:textId="77777777" w:rsidR="000C212C" w:rsidRDefault="5E4CD1D5">
                  <w:pPr>
                    <w:pStyle w:val="BlockHeading"/>
                  </w:pPr>
                  <w:r>
                    <w:t>Contact Us</w:t>
                  </w:r>
                </w:p>
                <w:p w14:paraId="52C33761" w14:textId="1E98D7EC" w:rsidR="0002693D" w:rsidRDefault="00E43775">
                  <w:pPr>
                    <w:pStyle w:val="BlockText2"/>
                  </w:pPr>
                  <w:r>
                    <w:t>Ship 84</w:t>
                  </w:r>
                </w:p>
                <w:p w14:paraId="01467C40" w14:textId="23B7A689" w:rsidR="00964078" w:rsidRDefault="00964078">
                  <w:pPr>
                    <w:pStyle w:val="BlockText2"/>
                  </w:pPr>
                  <w:r>
                    <w:t>Skipper Erol Eyikan</w:t>
                  </w:r>
                </w:p>
                <w:p w14:paraId="2B9B3426" w14:textId="63515341" w:rsidR="000C212C" w:rsidRDefault="5E4CD1D5">
                  <w:pPr>
                    <w:pStyle w:val="BlockText2"/>
                  </w:pPr>
                  <w:r>
                    <w:t>203 521 7750</w:t>
                  </w:r>
                  <w:r w:rsidR="0002693D">
                    <w:br/>
                  </w:r>
                  <w:r w:rsidR="00964078">
                    <w:t>eroleyikan@hotmail</w:t>
                  </w:r>
                  <w:r>
                    <w:t>.com</w:t>
                  </w:r>
                </w:p>
                <w:p w14:paraId="7C2C7329" w14:textId="59D8877C" w:rsidR="000C212C" w:rsidRDefault="67BF3031" w:rsidP="00964078">
                  <w:pPr>
                    <w:pStyle w:val="BlockText2"/>
                  </w:pPr>
                  <w:r>
                    <w:t>Visit us on the Web:</w:t>
                  </w:r>
                  <w:r w:rsidR="007C18E2">
                    <w:br/>
                  </w:r>
                  <w:r w:rsidR="00964078">
                    <w:t>facebook</w:t>
                  </w:r>
                  <w:r>
                    <w:t>.com</w:t>
                  </w:r>
                  <w:r w:rsidR="00964078">
                    <w:t>/ship84</w:t>
                  </w:r>
                </w:p>
              </w:tc>
            </w:tr>
          </w:tbl>
          <w:p w14:paraId="672D775C" w14:textId="77777777" w:rsidR="000C212C" w:rsidRDefault="000C212C">
            <w:pPr>
              <w:spacing w:after="160" w:line="259" w:lineRule="auto"/>
            </w:pPr>
          </w:p>
        </w:tc>
      </w:tr>
    </w:tbl>
    <w:tbl>
      <w:tblPr>
        <w:tblStyle w:val="TableGrid"/>
        <w:tblpPr w:leftFromText="180" w:rightFromText="180" w:horzAnchor="page" w:tblpX="1" w:tblpY="-1200"/>
        <w:tblW w:w="0" w:type="auto"/>
        <w:tblLook w:val="04A0" w:firstRow="1" w:lastRow="0" w:firstColumn="1" w:lastColumn="0" w:noHBand="0" w:noVBand="1"/>
        <w:tblDescription w:val="Brochure Layout - Inside"/>
      </w:tblPr>
      <w:tblGrid>
        <w:gridCol w:w="5285"/>
        <w:gridCol w:w="5285"/>
      </w:tblGrid>
      <w:tr w:rsidR="00616069" w14:paraId="27B20C95" w14:textId="153E1FC1" w:rsidTr="0044678F">
        <w:tc>
          <w:tcPr>
            <w:tcW w:w="5285" w:type="dxa"/>
            <w:tcBorders>
              <w:bottom w:val="nil"/>
            </w:tcBorders>
          </w:tcPr>
          <w:p w14:paraId="23C06A12" w14:textId="77777777" w:rsidR="00616069" w:rsidRDefault="00616069" w:rsidP="00B9065E"/>
        </w:tc>
        <w:tc>
          <w:tcPr>
            <w:tcW w:w="5285" w:type="dxa"/>
            <w:tcBorders>
              <w:bottom w:val="nil"/>
            </w:tcBorders>
          </w:tcPr>
          <w:p w14:paraId="0B54EDC2" w14:textId="32713D89" w:rsidR="00616069" w:rsidRDefault="00616069" w:rsidP="00B9065E">
            <w:r>
              <w:rPr>
                <w:noProof/>
                <w:lang w:eastAsia="en-US"/>
              </w:rPr>
              <mc:AlternateContent>
                <mc:Choice Requires="wps">
                  <w:drawing>
                    <wp:anchor distT="0" distB="0" distL="114300" distR="114300" simplePos="0" relativeHeight="251675649" behindDoc="0" locked="0" layoutInCell="1" allowOverlap="1" wp14:anchorId="48C8831D" wp14:editId="0F18173F">
                      <wp:simplePos x="0" y="0"/>
                      <wp:positionH relativeFrom="column">
                        <wp:posOffset>3281680</wp:posOffset>
                      </wp:positionH>
                      <wp:positionV relativeFrom="paragraph">
                        <wp:posOffset>142544</wp:posOffset>
                      </wp:positionV>
                      <wp:extent cx="0" cy="7572375"/>
                      <wp:effectExtent l="0" t="0" r="19050" b="28575"/>
                      <wp:wrapNone/>
                      <wp:docPr id="21" name="Straight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7572375"/>
                              </a:xfrm>
                              <a:prstGeom prst="line">
                                <a:avLst/>
                              </a:prstGeom>
                              <a:ln w="3175">
                                <a:solidFill>
                                  <a:schemeClr val="bg2"/>
                                </a:solidFill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7AD373A" id="Straight Connector 21" o:spid="_x0000_s1026" style="position:absolute;flip:x;z-index:2516756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4pt,11.2pt" to="258.4pt,60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" strokecolor="#dbeff9 [3214]" strokeweight=".25pt">
                      <v:stroke endcap="round"/>
                    </v:line>
                  </w:pict>
                </mc:Fallback>
              </mc:AlternateContent>
            </w:r>
          </w:p>
        </w:tc>
      </w:tr>
    </w:tbl>
    <w:p w14:paraId="4674CBA3" w14:textId="3B2C6D7E" w:rsidR="000C212C" w:rsidRDefault="00EA6CF9">
      <w:pPr>
        <w:pStyle w:val="NoSpacing"/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73601" behindDoc="0" locked="0" layoutInCell="1" allowOverlap="1" wp14:anchorId="63EAC177" wp14:editId="4185CF7A">
                <wp:simplePos x="0" y="0"/>
                <wp:positionH relativeFrom="column">
                  <wp:posOffset>2978785</wp:posOffset>
                </wp:positionH>
                <wp:positionV relativeFrom="paragraph">
                  <wp:posOffset>-7151701</wp:posOffset>
                </wp:positionV>
                <wp:extent cx="0" cy="7572375"/>
                <wp:effectExtent l="0" t="0" r="19050" b="2857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7572375"/>
                        </a:xfrm>
                        <a:prstGeom prst="line">
                          <a:avLst/>
                        </a:prstGeom>
                        <a:ln w="3175">
                          <a:solidFill>
                            <a:schemeClr val="bg2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30793C" id="Straight Connector 20" o:spid="_x0000_s1026" style="position:absolute;flip:x;z-index:2516736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.55pt,-563.15pt" to="234.55pt,3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" strokecolor="#dbeff9 [3214]" strokeweight=".25pt">
                <v:stroke endcap="round"/>
              </v:line>
            </w:pict>
          </mc:Fallback>
        </mc:AlternateContent>
      </w:r>
    </w:p>
    <w:sectPr w:rsidR="000C212C">
      <w:pgSz w:w="15840" w:h="12240" w:orient="landscape"/>
      <w:pgMar w:top="720" w:right="576" w:bottom="432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47B0B6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7A12C4"/>
    <w:multiLevelType w:val="hybridMultilevel"/>
    <w:tmpl w:val="21762BA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C871888"/>
    <w:multiLevelType w:val="hybridMultilevel"/>
    <w:tmpl w:val="C2943238"/>
    <w:lvl w:ilvl="0" w:tplc="5DF883E8">
      <w:start w:val="1"/>
      <w:numFmt w:val="decimal"/>
      <w:lvlText w:val="%1.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3" w15:restartNumberingAfterBreak="0">
    <w:nsid w:val="53A5298E"/>
    <w:multiLevelType w:val="hybridMultilevel"/>
    <w:tmpl w:val="CB622176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" w15:restartNumberingAfterBreak="0">
    <w:nsid w:val="72016CD8"/>
    <w:multiLevelType w:val="hybridMultilevel"/>
    <w:tmpl w:val="E1C86E8A"/>
    <w:lvl w:ilvl="0" w:tplc="EB56DF1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693D"/>
    <w:rsid w:val="00002A17"/>
    <w:rsid w:val="00021335"/>
    <w:rsid w:val="0002184E"/>
    <w:rsid w:val="0002693D"/>
    <w:rsid w:val="00040FDB"/>
    <w:rsid w:val="000428AA"/>
    <w:rsid w:val="00075568"/>
    <w:rsid w:val="00076E58"/>
    <w:rsid w:val="000A5E1E"/>
    <w:rsid w:val="000C212C"/>
    <w:rsid w:val="000C5E64"/>
    <w:rsid w:val="000D363A"/>
    <w:rsid w:val="00102621"/>
    <w:rsid w:val="00114955"/>
    <w:rsid w:val="00134084"/>
    <w:rsid w:val="001515E1"/>
    <w:rsid w:val="00160520"/>
    <w:rsid w:val="001B00B2"/>
    <w:rsid w:val="001E69ED"/>
    <w:rsid w:val="00291D8F"/>
    <w:rsid w:val="002D5576"/>
    <w:rsid w:val="002F0CFD"/>
    <w:rsid w:val="003A2950"/>
    <w:rsid w:val="003C0333"/>
    <w:rsid w:val="003C09B4"/>
    <w:rsid w:val="003D593A"/>
    <w:rsid w:val="004218FC"/>
    <w:rsid w:val="0048645A"/>
    <w:rsid w:val="004965A7"/>
    <w:rsid w:val="004B392F"/>
    <w:rsid w:val="00536CA2"/>
    <w:rsid w:val="005C764B"/>
    <w:rsid w:val="005D353C"/>
    <w:rsid w:val="005E09FB"/>
    <w:rsid w:val="005F1033"/>
    <w:rsid w:val="005F1CC1"/>
    <w:rsid w:val="00611B08"/>
    <w:rsid w:val="00616069"/>
    <w:rsid w:val="006C5CD5"/>
    <w:rsid w:val="00723523"/>
    <w:rsid w:val="00765AB7"/>
    <w:rsid w:val="00780DC6"/>
    <w:rsid w:val="0078527A"/>
    <w:rsid w:val="0079530D"/>
    <w:rsid w:val="007A6E30"/>
    <w:rsid w:val="007C18E2"/>
    <w:rsid w:val="007F715F"/>
    <w:rsid w:val="008574D5"/>
    <w:rsid w:val="00886AC8"/>
    <w:rsid w:val="00891C84"/>
    <w:rsid w:val="00911D7F"/>
    <w:rsid w:val="009239A7"/>
    <w:rsid w:val="00935079"/>
    <w:rsid w:val="00964078"/>
    <w:rsid w:val="009673C7"/>
    <w:rsid w:val="00A11C81"/>
    <w:rsid w:val="00A167F9"/>
    <w:rsid w:val="00A273F3"/>
    <w:rsid w:val="00A567F4"/>
    <w:rsid w:val="00AC13CC"/>
    <w:rsid w:val="00AD068C"/>
    <w:rsid w:val="00AE7769"/>
    <w:rsid w:val="00AF043C"/>
    <w:rsid w:val="00B01034"/>
    <w:rsid w:val="00B134DD"/>
    <w:rsid w:val="00BC1BB0"/>
    <w:rsid w:val="00C43EF4"/>
    <w:rsid w:val="00C929DD"/>
    <w:rsid w:val="00CB20EF"/>
    <w:rsid w:val="00CE7E1D"/>
    <w:rsid w:val="00D0389F"/>
    <w:rsid w:val="00DB2AB7"/>
    <w:rsid w:val="00E27E57"/>
    <w:rsid w:val="00E31DCA"/>
    <w:rsid w:val="00E43775"/>
    <w:rsid w:val="00E60D38"/>
    <w:rsid w:val="00E727D8"/>
    <w:rsid w:val="00E739F8"/>
    <w:rsid w:val="00E757ED"/>
    <w:rsid w:val="00E9203E"/>
    <w:rsid w:val="00E9463C"/>
    <w:rsid w:val="00EA6CF9"/>
    <w:rsid w:val="00EC6454"/>
    <w:rsid w:val="00ED5477"/>
    <w:rsid w:val="00F64739"/>
    <w:rsid w:val="00F7079F"/>
    <w:rsid w:val="00F95ECE"/>
    <w:rsid w:val="00FB1F42"/>
    <w:rsid w:val="00FE44D0"/>
    <w:rsid w:val="5E4CD1D5"/>
    <w:rsid w:val="67BF3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B6BD335"/>
  <w15:chartTrackingRefBased/>
  <w15:docId w15:val="{A59CCB2A-96A2-4183-B967-E86F5F1C77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17406D" w:themeColor="text2"/>
        <w:kern w:val="2"/>
        <w:lang w:val="en-US" w:eastAsia="ja-JP" w:bidi="ar-SA"/>
        <w14:ligatures w14:val="standard"/>
      </w:rPr>
    </w:rPrDefault>
    <w:pPrDefault>
      <w:pPr>
        <w:spacing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2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4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2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5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2"/>
    <w:qFormat/>
    <w:pPr>
      <w:keepNext/>
      <w:keepLines/>
      <w:spacing w:before="240" w:after="180" w:line="216" w:lineRule="auto"/>
      <w:outlineLvl w:val="0"/>
    </w:pPr>
    <w:rPr>
      <w:rFonts w:asciiTheme="majorHAnsi" w:eastAsiaTheme="majorEastAsia" w:hAnsiTheme="majorHAnsi" w:cstheme="majorBidi"/>
      <w:color w:val="0F6FC6" w:themeColor="accent1"/>
      <w:sz w:val="56"/>
    </w:rPr>
  </w:style>
  <w:style w:type="paragraph" w:styleId="Heading2">
    <w:name w:val="heading 2"/>
    <w:basedOn w:val="Normal"/>
    <w:next w:val="Normal"/>
    <w:link w:val="Heading2Char"/>
    <w:uiPriority w:val="2"/>
    <w:unhideWhenUsed/>
    <w:qFormat/>
    <w:pPr>
      <w:keepNext/>
      <w:keepLines/>
      <w:pBdr>
        <w:bottom w:val="single" w:sz="4" w:space="4" w:color="0F6FC6" w:themeColor="accent1"/>
      </w:pBdr>
      <w:spacing w:before="480" w:after="160" w:line="216" w:lineRule="auto"/>
      <w:outlineLvl w:val="1"/>
    </w:pPr>
    <w:rPr>
      <w:rFonts w:asciiTheme="majorHAnsi" w:eastAsiaTheme="majorEastAsia" w:hAnsiTheme="majorHAnsi" w:cstheme="majorBidi"/>
      <w:color w:val="0F6FC6" w:themeColor="accent1"/>
      <w:sz w:val="36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pPr>
      <w:keepNext/>
      <w:keepLines/>
      <w:spacing w:before="360" w:after="180" w:line="240" w:lineRule="auto"/>
      <w:outlineLvl w:val="2"/>
    </w:pPr>
    <w:rPr>
      <w:b/>
      <w:bCs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Layout">
    <w:name w:val="Table Layout"/>
    <w:basedOn w:val="TableNormal"/>
    <w:uiPriority w:val="99"/>
    <w:pPr>
      <w:spacing w:after="0" w:line="240" w:lineRule="auto"/>
    </w:pPr>
    <w:tblPr>
      <w:tblCellMar>
        <w:left w:w="0" w:type="dxa"/>
        <w:right w:w="0" w:type="dxa"/>
      </w:tblCellMar>
    </w:tblPr>
  </w:style>
  <w:style w:type="paragraph" w:styleId="NoSpacing">
    <w:name w:val="No Spacing"/>
    <w:uiPriority w:val="5"/>
    <w:qFormat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3"/>
    <w:qFormat/>
    <w:pPr>
      <w:spacing w:after="120" w:line="211" w:lineRule="auto"/>
      <w:contextualSpacing/>
    </w:pPr>
    <w:rPr>
      <w:rFonts w:asciiTheme="majorHAnsi" w:eastAsiaTheme="majorEastAsia" w:hAnsiTheme="majorHAnsi" w:cstheme="majorBidi"/>
      <w:color w:val="0F6FC6" w:themeColor="accent1"/>
      <w:kern w:val="28"/>
      <w:sz w:val="72"/>
    </w:rPr>
  </w:style>
  <w:style w:type="character" w:customStyle="1" w:styleId="TitleChar">
    <w:name w:val="Title Char"/>
    <w:basedOn w:val="DefaultParagraphFont"/>
    <w:link w:val="Title"/>
    <w:uiPriority w:val="3"/>
    <w:rPr>
      <w:rFonts w:asciiTheme="majorHAnsi" w:eastAsiaTheme="majorEastAsia" w:hAnsiTheme="majorHAnsi" w:cstheme="majorBidi"/>
      <w:color w:val="0F6FC6" w:themeColor="accent1"/>
      <w:kern w:val="28"/>
      <w:sz w:val="72"/>
    </w:rPr>
  </w:style>
  <w:style w:type="paragraph" w:styleId="Subtitle">
    <w:name w:val="Subtitle"/>
    <w:basedOn w:val="Normal"/>
    <w:next w:val="Normal"/>
    <w:link w:val="SubtitleChar"/>
    <w:uiPriority w:val="4"/>
    <w:qFormat/>
    <w:pPr>
      <w:numPr>
        <w:ilvl w:val="1"/>
      </w:numPr>
      <w:spacing w:before="180" w:after="0" w:line="288" w:lineRule="auto"/>
    </w:pPr>
    <w:rPr>
      <w:sz w:val="28"/>
    </w:rPr>
  </w:style>
  <w:style w:type="character" w:customStyle="1" w:styleId="SubtitleChar">
    <w:name w:val="Subtitle Char"/>
    <w:basedOn w:val="DefaultParagraphFont"/>
    <w:link w:val="Subtitle"/>
    <w:uiPriority w:val="4"/>
    <w:rPr>
      <w:sz w:val="28"/>
    </w:rPr>
  </w:style>
  <w:style w:type="paragraph" w:customStyle="1" w:styleId="Organization">
    <w:name w:val="Organization"/>
    <w:basedOn w:val="Normal"/>
    <w:next w:val="Normal"/>
    <w:uiPriority w:val="5"/>
    <w:qFormat/>
    <w:pPr>
      <w:pBdr>
        <w:bottom w:val="single" w:sz="4" w:space="3" w:color="0F6FC6" w:themeColor="accent1"/>
      </w:pBdr>
      <w:spacing w:after="60"/>
    </w:pPr>
    <w:rPr>
      <w:rFonts w:asciiTheme="majorHAnsi" w:eastAsiaTheme="majorEastAsia" w:hAnsiTheme="majorHAnsi" w:cstheme="majorBidi"/>
      <w:color w:val="0F6FC6" w:themeColor="accent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Recipient">
    <w:name w:val="Recipient"/>
    <w:basedOn w:val="Normal"/>
    <w:uiPriority w:val="2"/>
    <w:qFormat/>
    <w:pPr>
      <w:spacing w:before="1100" w:after="0" w:line="240" w:lineRule="auto"/>
      <w:ind w:left="1800"/>
      <w:contextualSpacing/>
    </w:pPr>
  </w:style>
  <w:style w:type="character" w:customStyle="1" w:styleId="Heading1Char">
    <w:name w:val="Heading 1 Char"/>
    <w:basedOn w:val="DefaultParagraphFont"/>
    <w:link w:val="Heading1"/>
    <w:uiPriority w:val="2"/>
    <w:rPr>
      <w:rFonts w:asciiTheme="majorHAnsi" w:eastAsiaTheme="majorEastAsia" w:hAnsiTheme="majorHAnsi" w:cstheme="majorBidi"/>
      <w:color w:val="0F6FC6" w:themeColor="accent1"/>
      <w:sz w:val="56"/>
    </w:rPr>
  </w:style>
  <w:style w:type="paragraph" w:styleId="BlockText">
    <w:name w:val="Block Text"/>
    <w:basedOn w:val="Normal"/>
    <w:uiPriority w:val="2"/>
    <w:unhideWhenUsed/>
    <w:qFormat/>
    <w:pPr>
      <w:spacing w:before="260" w:after="260" w:line="288" w:lineRule="auto"/>
      <w:ind w:left="288" w:right="288"/>
    </w:pPr>
    <w:rPr>
      <w:color w:val="FFFFFF" w:themeColor="background1"/>
      <w:sz w:val="28"/>
    </w:rPr>
  </w:style>
  <w:style w:type="character" w:customStyle="1" w:styleId="Heading2Char">
    <w:name w:val="Heading 2 Char"/>
    <w:basedOn w:val="DefaultParagraphFont"/>
    <w:link w:val="Heading2"/>
    <w:uiPriority w:val="2"/>
    <w:rPr>
      <w:rFonts w:asciiTheme="majorHAnsi" w:eastAsiaTheme="majorEastAsia" w:hAnsiTheme="majorHAnsi" w:cstheme="majorBidi"/>
      <w:color w:val="0F6FC6" w:themeColor="accent1"/>
      <w:sz w:val="36"/>
    </w:rPr>
  </w:style>
  <w:style w:type="character" w:customStyle="1" w:styleId="Heading3Char">
    <w:name w:val="Heading 3 Char"/>
    <w:basedOn w:val="DefaultParagraphFont"/>
    <w:link w:val="Heading3"/>
    <w:uiPriority w:val="2"/>
    <w:rPr>
      <w:b/>
      <w:bCs/>
      <w:sz w:val="26"/>
    </w:rPr>
  </w:style>
  <w:style w:type="paragraph" w:styleId="Quote">
    <w:name w:val="Quote"/>
    <w:basedOn w:val="Normal"/>
    <w:next w:val="Normal"/>
    <w:link w:val="QuoteChar"/>
    <w:uiPriority w:val="2"/>
    <w:unhideWhenUsed/>
    <w:qFormat/>
    <w:pPr>
      <w:spacing w:before="200" w:after="160" w:line="288" w:lineRule="auto"/>
    </w:pPr>
    <w:rPr>
      <w:rFonts w:asciiTheme="majorHAnsi" w:eastAsiaTheme="majorEastAsia" w:hAnsiTheme="majorHAnsi" w:cstheme="majorBidi"/>
      <w:i/>
      <w:iCs/>
      <w:color w:val="0F6FC6" w:themeColor="accent1"/>
    </w:rPr>
  </w:style>
  <w:style w:type="character" w:customStyle="1" w:styleId="QuoteChar">
    <w:name w:val="Quote Char"/>
    <w:basedOn w:val="DefaultParagraphFont"/>
    <w:link w:val="Quote"/>
    <w:uiPriority w:val="2"/>
    <w:rPr>
      <w:rFonts w:asciiTheme="majorHAnsi" w:eastAsiaTheme="majorEastAsia" w:hAnsiTheme="majorHAnsi" w:cstheme="majorBidi"/>
      <w:i/>
      <w:iCs/>
      <w:color w:val="0F6FC6" w:themeColor="accent1"/>
    </w:rPr>
  </w:style>
  <w:style w:type="paragraph" w:customStyle="1" w:styleId="BlockHeading">
    <w:name w:val="Block Heading"/>
    <w:basedOn w:val="Normal"/>
    <w:uiPriority w:val="2"/>
    <w:qFormat/>
    <w:pPr>
      <w:spacing w:before="160" w:after="180" w:line="240" w:lineRule="auto"/>
      <w:ind w:left="288" w:right="288"/>
    </w:pPr>
    <w:rPr>
      <w:rFonts w:asciiTheme="majorHAnsi" w:eastAsiaTheme="majorEastAsia" w:hAnsiTheme="majorHAnsi" w:cstheme="majorBidi"/>
      <w:color w:val="FFFFFF" w:themeColor="background1"/>
      <w:sz w:val="36"/>
    </w:rPr>
  </w:style>
  <w:style w:type="paragraph" w:customStyle="1" w:styleId="BlockText2">
    <w:name w:val="Block Text 2"/>
    <w:basedOn w:val="Normal"/>
    <w:uiPriority w:val="2"/>
    <w:qFormat/>
    <w:pPr>
      <w:spacing w:after="160" w:line="240" w:lineRule="auto"/>
      <w:ind w:left="288" w:right="288"/>
    </w:pPr>
    <w:rPr>
      <w:color w:val="FFFFFF" w:themeColor="background1"/>
      <w:sz w:val="22"/>
    </w:rPr>
  </w:style>
  <w:style w:type="paragraph" w:styleId="ListBullet">
    <w:name w:val="List Bullet"/>
    <w:basedOn w:val="Normal"/>
    <w:uiPriority w:val="2"/>
    <w:unhideWhenUsed/>
    <w:qFormat/>
    <w:pPr>
      <w:numPr>
        <w:numId w:val="1"/>
      </w:numPr>
      <w:spacing w:after="120"/>
    </w:pPr>
  </w:style>
  <w:style w:type="character" w:styleId="Hyperlink">
    <w:name w:val="Hyperlink"/>
    <w:uiPriority w:val="99"/>
    <w:unhideWhenUsed/>
    <w:rsid w:val="005F1CC1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F1CC1"/>
    <w:pPr>
      <w:spacing w:after="180" w:line="271" w:lineRule="auto"/>
      <w:ind w:left="720"/>
      <w:contextualSpacing/>
    </w:pPr>
    <w:rPr>
      <w:rFonts w:ascii="Times New Roman" w:eastAsia="Times New Roman" w:hAnsi="Times New Roman" w:cs="Times New Roman"/>
      <w:color w:val="000000"/>
      <w:kern w:val="28"/>
      <w:lang w:eastAsia="en-US"/>
      <w14:ligatures w14:val="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7E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7E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602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JP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G"/><Relationship Id="rId5" Type="http://schemas.openxmlformats.org/officeDocument/2006/relationships/settings" Target="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JPG"/><Relationship Id="rId14" Type="http://schemas.openxmlformats.org/officeDocument/2006/relationships/image" Target="media/image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rolEyikan\AppData\Roaming\Microsoft\Templates\Brochure.dotx" TargetMode="External"/></Relationships>
</file>

<file path=word/theme/theme1.xml><?xml version="1.0" encoding="utf-8"?>
<a:theme xmlns:a="http://schemas.openxmlformats.org/drawingml/2006/main" name="Slic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37CD04-C285-4EC8-803D-259CDCD27E8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FDD68E4-C73B-4929-84FA-4BAF4231F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Brochure</Template>
  <TotalTime>12769</TotalTime>
  <Pages>2</Pages>
  <Words>123</Words>
  <Characters>705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Sip 8</Company>
  <LinksUpToDate>false</LinksUpToDate>
  <CharactersWithSpaces>827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Erol Eyikan</dc:creator>
  <cp:keywords/>
  <cp:lastModifiedBy>Erol Eyikan</cp:lastModifiedBy>
  <cp:revision>11</cp:revision>
  <cp:lastPrinted>2017-11-06T18:31:00Z</cp:lastPrinted>
  <dcterms:created xsi:type="dcterms:W3CDTF">2018-05-22T02:49:00Z</dcterms:created>
  <dcterms:modified xsi:type="dcterms:W3CDTF">2018-05-31T00:15:00Z</dcterms:modified>
  <cp:contentStatus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TC029334729991</vt:lpwstr>
  </property>
  <property fmtid="{D5CDD505-2E9C-101B-9397-08002B2CF9AE}" pid="3" name="_AdHocReviewCycleID">
    <vt:i4>1161984588</vt:i4>
  </property>
  <property fmtid="{D5CDD505-2E9C-101B-9397-08002B2CF9AE}" pid="4" name="_NewReviewCycle">
    <vt:lpwstr/>
  </property>
  <property fmtid="{D5CDD505-2E9C-101B-9397-08002B2CF9AE}" pid="5" name="_EmailSubject">
    <vt:lpwstr/>
  </property>
  <property fmtid="{D5CDD505-2E9C-101B-9397-08002B2CF9AE}" pid="6" name="_AuthorEmail">
    <vt:lpwstr>erol.eyikan@baml.com</vt:lpwstr>
  </property>
  <property fmtid="{D5CDD505-2E9C-101B-9397-08002B2CF9AE}" pid="7" name="_AuthorEmailDisplayName">
    <vt:lpwstr>Eyikan, Erol</vt:lpwstr>
  </property>
  <property fmtid="{D5CDD505-2E9C-101B-9397-08002B2CF9AE}" pid="8" name="_ReviewingToolsShownOnce">
    <vt:lpwstr/>
  </property>
</Properties>
</file>